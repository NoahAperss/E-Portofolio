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5595"/>
      </w:tblGrid>
      <w:tr w:rsidR="008F571F" w:rsidRPr="003467A3" w14:paraId="5DBD0ABD" w14:textId="77777777" w:rsidTr="0021335A">
        <w:trPr>
          <w:trHeight w:hRule="exact" w:val="6804"/>
        </w:trPr>
        <w:tc>
          <w:tcPr>
            <w:tcW w:w="9639" w:type="dxa"/>
            <w:gridSpan w:val="2"/>
          </w:tcPr>
          <w:p w14:paraId="5F4E6672" w14:textId="77777777" w:rsidR="008F571F" w:rsidRPr="003467A3" w:rsidRDefault="008F571F" w:rsidP="00B006D5"/>
        </w:tc>
      </w:tr>
      <w:tr w:rsidR="008F571F" w:rsidRPr="003467A3" w14:paraId="6AF45A5E" w14:textId="77777777" w:rsidTr="0021335A">
        <w:trPr>
          <w:trHeight w:hRule="exact" w:val="2778"/>
        </w:trPr>
        <w:tc>
          <w:tcPr>
            <w:tcW w:w="9639" w:type="dxa"/>
            <w:gridSpan w:val="2"/>
            <w:tcMar>
              <w:top w:w="567" w:type="dxa"/>
              <w:bottom w:w="567" w:type="dxa"/>
            </w:tcMar>
            <w:vAlign w:val="center"/>
          </w:tcPr>
          <w:p w14:paraId="1BE4CAA4" w14:textId="77777777" w:rsidR="0021335A" w:rsidRDefault="0021335A" w:rsidP="0021335A">
            <w:pPr>
              <w:pStyle w:val="Cover-titel"/>
              <w:rPr>
                <w:caps w:val="0"/>
                <w:szCs w:val="36"/>
              </w:rPr>
            </w:pPr>
            <w:r>
              <w:rPr>
                <w:caps w:val="0"/>
                <w:szCs w:val="36"/>
              </w:rPr>
              <w:t>Wekelijks verslag</w:t>
            </w:r>
          </w:p>
          <w:p w14:paraId="3831D63B" w14:textId="19333613" w:rsidR="008F571F" w:rsidRPr="009B3755" w:rsidRDefault="0021335A" w:rsidP="0021335A">
            <w:pPr>
              <w:pStyle w:val="Cover-titel"/>
              <w:rPr>
                <w:b w:val="0"/>
                <w:szCs w:val="36"/>
              </w:rPr>
            </w:pPr>
            <w:r>
              <w:rPr>
                <w:b w:val="0"/>
                <w:caps w:val="0"/>
                <w:color w:val="009CAB"/>
                <w:szCs w:val="36"/>
              </w:rPr>
              <w:t>Stage Elmos</w:t>
            </w:r>
          </w:p>
        </w:tc>
      </w:tr>
      <w:tr w:rsidR="008F571F" w:rsidRPr="00D23087" w14:paraId="66D185DB" w14:textId="77777777" w:rsidTr="0021335A">
        <w:trPr>
          <w:trHeight w:val="1134"/>
        </w:trPr>
        <w:tc>
          <w:tcPr>
            <w:tcW w:w="4044" w:type="dxa"/>
            <w:vMerge w:val="restart"/>
            <w:tcMar>
              <w:right w:w="284" w:type="dxa"/>
            </w:tcMar>
            <w:vAlign w:val="bottom"/>
          </w:tcPr>
          <w:p w14:paraId="3B3BA62F" w14:textId="39A04F71" w:rsidR="008F571F" w:rsidRPr="0010415C" w:rsidRDefault="0021335A" w:rsidP="00B006D5">
            <w:pPr>
              <w:pStyle w:val="Cover-namen"/>
              <w:rPr>
                <w:color w:val="F04C25"/>
                <w:szCs w:val="18"/>
              </w:rPr>
            </w:pPr>
            <w:r>
              <w:rPr>
                <w:b/>
                <w:color w:val="F04C25"/>
                <w:szCs w:val="18"/>
              </w:rPr>
              <w:t>Noah Apers</w:t>
            </w:r>
            <w:r w:rsidR="00FD311D">
              <w:rPr>
                <w:b/>
                <w:color w:val="F04C25"/>
                <w:szCs w:val="18"/>
              </w:rPr>
              <w:t xml:space="preserve">  </w:t>
            </w:r>
          </w:p>
          <w:p w14:paraId="7A633169" w14:textId="77777777" w:rsidR="008F571F" w:rsidRPr="000B4456" w:rsidRDefault="008F571F" w:rsidP="00B006D5">
            <w:pPr>
              <w:pStyle w:val="Cover-namen"/>
              <w:rPr>
                <w:szCs w:val="18"/>
              </w:rPr>
            </w:pPr>
          </w:p>
        </w:tc>
        <w:tc>
          <w:tcPr>
            <w:tcW w:w="5595" w:type="dxa"/>
            <w:vAlign w:val="bottom"/>
          </w:tcPr>
          <w:p w14:paraId="4A6B8F44" w14:textId="605DF75A" w:rsidR="008F571F" w:rsidRPr="0002748F" w:rsidRDefault="006743F6" w:rsidP="00B006D5">
            <w:pPr>
              <w:pStyle w:val="Cover-opleiding"/>
              <w:rPr>
                <w:lang w:val="nl-BE"/>
              </w:rPr>
            </w:pPr>
            <w:r>
              <w:rPr>
                <w:lang w:val="nl-BE"/>
              </w:rPr>
              <w:t>I</w:t>
            </w:r>
            <w:r w:rsidR="00133D7F">
              <w:rPr>
                <w:lang w:val="nl-BE"/>
              </w:rPr>
              <w:t>T</w:t>
            </w:r>
            <w:r w:rsidR="0021335A">
              <w:rPr>
                <w:lang w:val="nl-BE"/>
              </w:rPr>
              <w:t xml:space="preserve"> </w:t>
            </w:r>
            <w:r w:rsidR="00976392">
              <w:rPr>
                <w:lang w:val="nl-BE"/>
              </w:rPr>
              <w:t>F</w:t>
            </w:r>
            <w:r>
              <w:rPr>
                <w:lang w:val="nl-BE"/>
              </w:rPr>
              <w:t>actory</w:t>
            </w:r>
          </w:p>
          <w:p w14:paraId="1B6402F1" w14:textId="77777777" w:rsidR="008F571F" w:rsidRPr="00D23087" w:rsidRDefault="008F571F" w:rsidP="00B006D5">
            <w:pPr>
              <w:pStyle w:val="Cover-afstudeerrichting"/>
            </w:pPr>
          </w:p>
        </w:tc>
      </w:tr>
      <w:tr w:rsidR="008F571F" w:rsidRPr="00D23087" w14:paraId="1415CCC0" w14:textId="77777777" w:rsidTr="0021335A">
        <w:tc>
          <w:tcPr>
            <w:tcW w:w="4044" w:type="dxa"/>
            <w:vMerge/>
          </w:tcPr>
          <w:p w14:paraId="0F090624" w14:textId="77777777" w:rsidR="008F571F" w:rsidRPr="00D23087" w:rsidRDefault="008F571F" w:rsidP="00B006D5"/>
        </w:tc>
        <w:tc>
          <w:tcPr>
            <w:tcW w:w="5595" w:type="dxa"/>
            <w:tcMar>
              <w:top w:w="170" w:type="dxa"/>
              <w:bottom w:w="170" w:type="dxa"/>
            </w:tcMar>
          </w:tcPr>
          <w:p w14:paraId="683D55E9" w14:textId="77777777" w:rsidR="008F571F" w:rsidRPr="00340E25" w:rsidRDefault="008F571F" w:rsidP="00B006D5">
            <w:pPr>
              <w:pStyle w:val="Cover-graad"/>
              <w:rPr>
                <w:szCs w:val="18"/>
              </w:rPr>
            </w:pPr>
          </w:p>
        </w:tc>
      </w:tr>
      <w:tr w:rsidR="008F571F" w:rsidRPr="00D23087" w14:paraId="5A4E2249" w14:textId="77777777" w:rsidTr="0021335A">
        <w:tc>
          <w:tcPr>
            <w:tcW w:w="4044" w:type="dxa"/>
            <w:vMerge/>
          </w:tcPr>
          <w:p w14:paraId="235C93F4" w14:textId="77777777" w:rsidR="008F571F" w:rsidRPr="003467A3" w:rsidRDefault="008F571F" w:rsidP="00B006D5"/>
        </w:tc>
        <w:tc>
          <w:tcPr>
            <w:tcW w:w="5595" w:type="dxa"/>
            <w:tcMar>
              <w:top w:w="0" w:type="dxa"/>
              <w:bottom w:w="851" w:type="dxa"/>
            </w:tcMar>
          </w:tcPr>
          <w:p w14:paraId="31A4C5F1" w14:textId="056DCCFF" w:rsidR="008F571F" w:rsidRPr="003467A3" w:rsidRDefault="002A3280" w:rsidP="00B006D5">
            <w:pPr>
              <w:pStyle w:val="Cover-academiejaarcampus"/>
            </w:pPr>
            <w:r>
              <w:t xml:space="preserve">Academiejaar </w:t>
            </w:r>
            <w:r w:rsidR="00A12A6F">
              <w:t>20</w:t>
            </w:r>
            <w:r w:rsidR="0021335A">
              <w:t>22</w:t>
            </w:r>
            <w:r w:rsidR="00A12A6F">
              <w:t>-20</w:t>
            </w:r>
            <w:r w:rsidR="0021335A">
              <w:t>23</w:t>
            </w:r>
          </w:p>
          <w:p w14:paraId="194A8146" w14:textId="77777777" w:rsidR="008F571F" w:rsidRPr="003467A3" w:rsidRDefault="008F571F" w:rsidP="00B006D5">
            <w:pPr>
              <w:pStyle w:val="Cover-academiejaarcampus"/>
            </w:pPr>
            <w:r w:rsidRPr="003467A3">
              <w:t xml:space="preserve">Campus </w:t>
            </w:r>
            <w:r>
              <w:t>Geel, Kleinhoefstraat 4</w:t>
            </w:r>
            <w:r w:rsidRPr="003467A3">
              <w:t>, BE-</w:t>
            </w:r>
            <w:r>
              <w:t>2440 Geel</w:t>
            </w:r>
          </w:p>
        </w:tc>
      </w:tr>
    </w:tbl>
    <w:p w14:paraId="02862BC8" w14:textId="77777777" w:rsidR="008F571F" w:rsidRPr="00646989" w:rsidRDefault="008F571F" w:rsidP="008F571F">
      <w:r>
        <w:rPr>
          <w:noProof/>
        </w:rPr>
        <w:drawing>
          <wp:anchor distT="0" distB="0" distL="114300" distR="114300" simplePos="0" relativeHeight="251659264" behindDoc="1" locked="0" layoutInCell="0" allowOverlap="1" wp14:anchorId="4E3B69A0" wp14:editId="5850063A">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5BA249D"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611B753F" w14:textId="77777777" w:rsidR="002E351F" w:rsidRDefault="002E351F" w:rsidP="00CB02C4">
      <w:pPr>
        <w:pStyle w:val="Kopzondernummer"/>
      </w:pPr>
      <w:bookmarkStart w:id="0" w:name="_Toc471067524"/>
      <w:bookmarkStart w:id="1" w:name="_Toc133395518"/>
      <w:r>
        <w:lastRenderedPageBreak/>
        <w:t>Inhoudstafel</w:t>
      </w:r>
      <w:bookmarkEnd w:id="0"/>
      <w:bookmarkEnd w:id="1"/>
    </w:p>
    <w:sdt>
      <w:sdtPr>
        <w:rPr>
          <w:rFonts w:ascii="Verdana" w:eastAsia="Times New Roman" w:hAnsi="Verdana" w:cs="Calibri"/>
          <w:color w:val="auto"/>
          <w:sz w:val="20"/>
          <w:szCs w:val="20"/>
          <w:lang w:val="nl-BE" w:eastAsia="nl-BE"/>
        </w:rPr>
        <w:id w:val="2139763273"/>
        <w:docPartObj>
          <w:docPartGallery w:val="Table of Contents"/>
          <w:docPartUnique/>
        </w:docPartObj>
      </w:sdtPr>
      <w:sdtEndPr>
        <w:rPr>
          <w:b/>
          <w:bCs/>
          <w:noProof/>
        </w:rPr>
      </w:sdtEndPr>
      <w:sdtContent>
        <w:p w14:paraId="4AD76D02" w14:textId="26DB4C40" w:rsidR="00AB6B39" w:rsidRDefault="00AB6B39">
          <w:pPr>
            <w:pStyle w:val="TOCHeading"/>
          </w:pPr>
          <w:r>
            <w:t>Contents</w:t>
          </w:r>
        </w:p>
        <w:p w14:paraId="2E7274F7" w14:textId="7567E342" w:rsidR="000F0072" w:rsidRDefault="00AB6B39">
          <w:pPr>
            <w:pStyle w:val="TOC1"/>
            <w:rPr>
              <w:rFonts w:asciiTheme="minorHAnsi" w:eastAsiaTheme="minorEastAsia" w:hAnsiTheme="minorHAnsi" w:cstheme="minorBidi"/>
              <w:b w:val="0"/>
              <w:caps w:val="0"/>
              <w:noProof/>
              <w:sz w:val="22"/>
              <w:szCs w:val="22"/>
              <w:lang w:val="en-BE" w:eastAsia="en-BE"/>
            </w:rPr>
          </w:pPr>
          <w:r>
            <w:fldChar w:fldCharType="begin"/>
          </w:r>
          <w:r>
            <w:instrText xml:space="preserve"> TOC \o "1-3" \h \z \u </w:instrText>
          </w:r>
          <w:r>
            <w:fldChar w:fldCharType="separate"/>
          </w:r>
          <w:hyperlink w:anchor="_Toc133395518" w:history="1">
            <w:r w:rsidR="000F0072" w:rsidRPr="00577476">
              <w:rPr>
                <w:rStyle w:val="Hyperlink"/>
                <w:noProof/>
              </w:rPr>
              <w:t>Inhoudstafel</w:t>
            </w:r>
            <w:r w:rsidR="000F0072">
              <w:rPr>
                <w:noProof/>
                <w:webHidden/>
              </w:rPr>
              <w:tab/>
            </w:r>
            <w:r w:rsidR="000F0072">
              <w:rPr>
                <w:noProof/>
                <w:webHidden/>
              </w:rPr>
              <w:fldChar w:fldCharType="begin"/>
            </w:r>
            <w:r w:rsidR="000F0072">
              <w:rPr>
                <w:noProof/>
                <w:webHidden/>
              </w:rPr>
              <w:instrText xml:space="preserve"> PAGEREF _Toc133395518 \h </w:instrText>
            </w:r>
            <w:r w:rsidR="000F0072">
              <w:rPr>
                <w:noProof/>
                <w:webHidden/>
              </w:rPr>
            </w:r>
            <w:r w:rsidR="000F0072">
              <w:rPr>
                <w:noProof/>
                <w:webHidden/>
              </w:rPr>
              <w:fldChar w:fldCharType="separate"/>
            </w:r>
            <w:r w:rsidR="000F0072">
              <w:rPr>
                <w:noProof/>
                <w:webHidden/>
              </w:rPr>
              <w:t>3</w:t>
            </w:r>
            <w:r w:rsidR="000F0072">
              <w:rPr>
                <w:noProof/>
                <w:webHidden/>
              </w:rPr>
              <w:fldChar w:fldCharType="end"/>
            </w:r>
          </w:hyperlink>
        </w:p>
        <w:p w14:paraId="77FE011E" w14:textId="40E6A7B7"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19" w:history="1">
            <w:r w:rsidR="000F0072" w:rsidRPr="00577476">
              <w:rPr>
                <w:rStyle w:val="Hyperlink"/>
                <w:noProof/>
              </w:rPr>
              <w:t>1</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1 (27/02 – 3/03)</w:t>
            </w:r>
            <w:r w:rsidR="000F0072">
              <w:rPr>
                <w:noProof/>
                <w:webHidden/>
              </w:rPr>
              <w:tab/>
            </w:r>
            <w:r w:rsidR="000F0072">
              <w:rPr>
                <w:noProof/>
                <w:webHidden/>
              </w:rPr>
              <w:fldChar w:fldCharType="begin"/>
            </w:r>
            <w:r w:rsidR="000F0072">
              <w:rPr>
                <w:noProof/>
                <w:webHidden/>
              </w:rPr>
              <w:instrText xml:space="preserve"> PAGEREF _Toc133395519 \h </w:instrText>
            </w:r>
            <w:r w:rsidR="000F0072">
              <w:rPr>
                <w:noProof/>
                <w:webHidden/>
              </w:rPr>
            </w:r>
            <w:r w:rsidR="000F0072">
              <w:rPr>
                <w:noProof/>
                <w:webHidden/>
              </w:rPr>
              <w:fldChar w:fldCharType="separate"/>
            </w:r>
            <w:r w:rsidR="000F0072">
              <w:rPr>
                <w:noProof/>
                <w:webHidden/>
              </w:rPr>
              <w:t>6</w:t>
            </w:r>
            <w:r w:rsidR="000F0072">
              <w:rPr>
                <w:noProof/>
                <w:webHidden/>
              </w:rPr>
              <w:fldChar w:fldCharType="end"/>
            </w:r>
          </w:hyperlink>
        </w:p>
        <w:p w14:paraId="667DD07C" w14:textId="3D10C129" w:rsidR="000F0072" w:rsidRDefault="00D05138">
          <w:pPr>
            <w:pStyle w:val="TOC2"/>
            <w:rPr>
              <w:rFonts w:asciiTheme="minorHAnsi" w:eastAsiaTheme="minorEastAsia" w:hAnsiTheme="minorHAnsi" w:cstheme="minorBidi"/>
              <w:b w:val="0"/>
              <w:sz w:val="22"/>
              <w:szCs w:val="22"/>
              <w:lang w:val="en-BE" w:eastAsia="en-BE"/>
            </w:rPr>
          </w:pPr>
          <w:hyperlink w:anchor="_Toc133395520" w:history="1">
            <w:r w:rsidR="000F0072" w:rsidRPr="00577476">
              <w:rPr>
                <w:rStyle w:val="Hyperlink"/>
              </w:rPr>
              <w:t>1.1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27/02</w:t>
            </w:r>
            <w:r w:rsidR="000F0072">
              <w:rPr>
                <w:webHidden/>
              </w:rPr>
              <w:tab/>
            </w:r>
            <w:r w:rsidR="000F0072">
              <w:rPr>
                <w:webHidden/>
              </w:rPr>
              <w:fldChar w:fldCharType="begin"/>
            </w:r>
            <w:r w:rsidR="000F0072">
              <w:rPr>
                <w:webHidden/>
              </w:rPr>
              <w:instrText xml:space="preserve"> PAGEREF _Toc133395520 \h </w:instrText>
            </w:r>
            <w:r w:rsidR="000F0072">
              <w:rPr>
                <w:webHidden/>
              </w:rPr>
            </w:r>
            <w:r w:rsidR="000F0072">
              <w:rPr>
                <w:webHidden/>
              </w:rPr>
              <w:fldChar w:fldCharType="separate"/>
            </w:r>
            <w:r w:rsidR="000F0072">
              <w:rPr>
                <w:webHidden/>
              </w:rPr>
              <w:t>6</w:t>
            </w:r>
            <w:r w:rsidR="000F0072">
              <w:rPr>
                <w:webHidden/>
              </w:rPr>
              <w:fldChar w:fldCharType="end"/>
            </w:r>
          </w:hyperlink>
        </w:p>
        <w:p w14:paraId="03B4172B" w14:textId="5518BEF5" w:rsidR="000F0072" w:rsidRDefault="00D05138">
          <w:pPr>
            <w:pStyle w:val="TOC2"/>
            <w:rPr>
              <w:rFonts w:asciiTheme="minorHAnsi" w:eastAsiaTheme="minorEastAsia" w:hAnsiTheme="minorHAnsi" w:cstheme="minorBidi"/>
              <w:b w:val="0"/>
              <w:sz w:val="22"/>
              <w:szCs w:val="22"/>
              <w:lang w:val="en-BE" w:eastAsia="en-BE"/>
            </w:rPr>
          </w:pPr>
          <w:hyperlink w:anchor="_Toc133395521" w:history="1">
            <w:r w:rsidR="000F0072" w:rsidRPr="00577476">
              <w:rPr>
                <w:rStyle w:val="Hyperlink"/>
              </w:rPr>
              <w:t>1.2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28/02</w:t>
            </w:r>
            <w:r w:rsidR="000F0072">
              <w:rPr>
                <w:webHidden/>
              </w:rPr>
              <w:tab/>
            </w:r>
            <w:r w:rsidR="000F0072">
              <w:rPr>
                <w:webHidden/>
              </w:rPr>
              <w:fldChar w:fldCharType="begin"/>
            </w:r>
            <w:r w:rsidR="000F0072">
              <w:rPr>
                <w:webHidden/>
              </w:rPr>
              <w:instrText xml:space="preserve"> PAGEREF _Toc133395521 \h </w:instrText>
            </w:r>
            <w:r w:rsidR="000F0072">
              <w:rPr>
                <w:webHidden/>
              </w:rPr>
            </w:r>
            <w:r w:rsidR="000F0072">
              <w:rPr>
                <w:webHidden/>
              </w:rPr>
              <w:fldChar w:fldCharType="separate"/>
            </w:r>
            <w:r w:rsidR="000F0072">
              <w:rPr>
                <w:webHidden/>
              </w:rPr>
              <w:t>6</w:t>
            </w:r>
            <w:r w:rsidR="000F0072">
              <w:rPr>
                <w:webHidden/>
              </w:rPr>
              <w:fldChar w:fldCharType="end"/>
            </w:r>
          </w:hyperlink>
        </w:p>
        <w:p w14:paraId="2EE9723D" w14:textId="342BCCDA" w:rsidR="000F0072" w:rsidRDefault="00D05138">
          <w:pPr>
            <w:pStyle w:val="TOC2"/>
            <w:rPr>
              <w:rFonts w:asciiTheme="minorHAnsi" w:eastAsiaTheme="minorEastAsia" w:hAnsiTheme="minorHAnsi" w:cstheme="minorBidi"/>
              <w:b w:val="0"/>
              <w:sz w:val="22"/>
              <w:szCs w:val="22"/>
              <w:lang w:val="en-BE" w:eastAsia="en-BE"/>
            </w:rPr>
          </w:pPr>
          <w:hyperlink w:anchor="_Toc133395522" w:history="1">
            <w:r w:rsidR="000F0072" w:rsidRPr="00577476">
              <w:rPr>
                <w:rStyle w:val="Hyperlink"/>
              </w:rPr>
              <w:t>1.3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01/03</w:t>
            </w:r>
            <w:r w:rsidR="000F0072">
              <w:rPr>
                <w:webHidden/>
              </w:rPr>
              <w:tab/>
            </w:r>
            <w:r w:rsidR="000F0072">
              <w:rPr>
                <w:webHidden/>
              </w:rPr>
              <w:fldChar w:fldCharType="begin"/>
            </w:r>
            <w:r w:rsidR="000F0072">
              <w:rPr>
                <w:webHidden/>
              </w:rPr>
              <w:instrText xml:space="preserve"> PAGEREF _Toc133395522 \h </w:instrText>
            </w:r>
            <w:r w:rsidR="000F0072">
              <w:rPr>
                <w:webHidden/>
              </w:rPr>
            </w:r>
            <w:r w:rsidR="000F0072">
              <w:rPr>
                <w:webHidden/>
              </w:rPr>
              <w:fldChar w:fldCharType="separate"/>
            </w:r>
            <w:r w:rsidR="000F0072">
              <w:rPr>
                <w:webHidden/>
              </w:rPr>
              <w:t>6</w:t>
            </w:r>
            <w:r w:rsidR="000F0072">
              <w:rPr>
                <w:webHidden/>
              </w:rPr>
              <w:fldChar w:fldCharType="end"/>
            </w:r>
          </w:hyperlink>
        </w:p>
        <w:p w14:paraId="4CD048AE" w14:textId="7180AEC3" w:rsidR="000F0072" w:rsidRDefault="00D05138">
          <w:pPr>
            <w:pStyle w:val="TOC2"/>
            <w:rPr>
              <w:rFonts w:asciiTheme="minorHAnsi" w:eastAsiaTheme="minorEastAsia" w:hAnsiTheme="minorHAnsi" w:cstheme="minorBidi"/>
              <w:b w:val="0"/>
              <w:sz w:val="22"/>
              <w:szCs w:val="22"/>
              <w:lang w:val="en-BE" w:eastAsia="en-BE"/>
            </w:rPr>
          </w:pPr>
          <w:hyperlink w:anchor="_Toc133395523" w:history="1">
            <w:r w:rsidR="000F0072" w:rsidRPr="00577476">
              <w:rPr>
                <w:rStyle w:val="Hyperlink"/>
              </w:rPr>
              <w:t>1.4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02/03</w:t>
            </w:r>
            <w:r w:rsidR="000F0072">
              <w:rPr>
                <w:webHidden/>
              </w:rPr>
              <w:tab/>
            </w:r>
            <w:r w:rsidR="000F0072">
              <w:rPr>
                <w:webHidden/>
              </w:rPr>
              <w:fldChar w:fldCharType="begin"/>
            </w:r>
            <w:r w:rsidR="000F0072">
              <w:rPr>
                <w:webHidden/>
              </w:rPr>
              <w:instrText xml:space="preserve"> PAGEREF _Toc133395523 \h </w:instrText>
            </w:r>
            <w:r w:rsidR="000F0072">
              <w:rPr>
                <w:webHidden/>
              </w:rPr>
            </w:r>
            <w:r w:rsidR="000F0072">
              <w:rPr>
                <w:webHidden/>
              </w:rPr>
              <w:fldChar w:fldCharType="separate"/>
            </w:r>
            <w:r w:rsidR="000F0072">
              <w:rPr>
                <w:webHidden/>
              </w:rPr>
              <w:t>6</w:t>
            </w:r>
            <w:r w:rsidR="000F0072">
              <w:rPr>
                <w:webHidden/>
              </w:rPr>
              <w:fldChar w:fldCharType="end"/>
            </w:r>
          </w:hyperlink>
        </w:p>
        <w:p w14:paraId="6D810FBA" w14:textId="53CEA68B" w:rsidR="000F0072" w:rsidRDefault="00D05138">
          <w:pPr>
            <w:pStyle w:val="TOC2"/>
            <w:rPr>
              <w:rFonts w:asciiTheme="minorHAnsi" w:eastAsiaTheme="minorEastAsia" w:hAnsiTheme="minorHAnsi" w:cstheme="minorBidi"/>
              <w:b w:val="0"/>
              <w:sz w:val="22"/>
              <w:szCs w:val="22"/>
              <w:lang w:val="en-BE" w:eastAsia="en-BE"/>
            </w:rPr>
          </w:pPr>
          <w:hyperlink w:anchor="_Toc133395524" w:history="1">
            <w:r w:rsidR="000F0072" w:rsidRPr="00577476">
              <w:rPr>
                <w:rStyle w:val="Hyperlink"/>
              </w:rPr>
              <w:t>1.5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03/03</w:t>
            </w:r>
            <w:r w:rsidR="000F0072">
              <w:rPr>
                <w:webHidden/>
              </w:rPr>
              <w:tab/>
            </w:r>
            <w:r w:rsidR="000F0072">
              <w:rPr>
                <w:webHidden/>
              </w:rPr>
              <w:fldChar w:fldCharType="begin"/>
            </w:r>
            <w:r w:rsidR="000F0072">
              <w:rPr>
                <w:webHidden/>
              </w:rPr>
              <w:instrText xml:space="preserve"> PAGEREF _Toc133395524 \h </w:instrText>
            </w:r>
            <w:r w:rsidR="000F0072">
              <w:rPr>
                <w:webHidden/>
              </w:rPr>
            </w:r>
            <w:r w:rsidR="000F0072">
              <w:rPr>
                <w:webHidden/>
              </w:rPr>
              <w:fldChar w:fldCharType="separate"/>
            </w:r>
            <w:r w:rsidR="000F0072">
              <w:rPr>
                <w:webHidden/>
              </w:rPr>
              <w:t>6</w:t>
            </w:r>
            <w:r w:rsidR="000F0072">
              <w:rPr>
                <w:webHidden/>
              </w:rPr>
              <w:fldChar w:fldCharType="end"/>
            </w:r>
          </w:hyperlink>
        </w:p>
        <w:p w14:paraId="0B454E95" w14:textId="218EECAC"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25" w:history="1">
            <w:r w:rsidR="000F0072" w:rsidRPr="00577476">
              <w:rPr>
                <w:rStyle w:val="Hyperlink"/>
                <w:noProof/>
              </w:rPr>
              <w:t>2</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2 (6/03 – 10/03)</w:t>
            </w:r>
            <w:r w:rsidR="000F0072">
              <w:rPr>
                <w:noProof/>
                <w:webHidden/>
              </w:rPr>
              <w:tab/>
            </w:r>
            <w:r w:rsidR="000F0072">
              <w:rPr>
                <w:noProof/>
                <w:webHidden/>
              </w:rPr>
              <w:fldChar w:fldCharType="begin"/>
            </w:r>
            <w:r w:rsidR="000F0072">
              <w:rPr>
                <w:noProof/>
                <w:webHidden/>
              </w:rPr>
              <w:instrText xml:space="preserve"> PAGEREF _Toc133395525 \h </w:instrText>
            </w:r>
            <w:r w:rsidR="000F0072">
              <w:rPr>
                <w:noProof/>
                <w:webHidden/>
              </w:rPr>
            </w:r>
            <w:r w:rsidR="000F0072">
              <w:rPr>
                <w:noProof/>
                <w:webHidden/>
              </w:rPr>
              <w:fldChar w:fldCharType="separate"/>
            </w:r>
            <w:r w:rsidR="000F0072">
              <w:rPr>
                <w:noProof/>
                <w:webHidden/>
              </w:rPr>
              <w:t>7</w:t>
            </w:r>
            <w:r w:rsidR="000F0072">
              <w:rPr>
                <w:noProof/>
                <w:webHidden/>
              </w:rPr>
              <w:fldChar w:fldCharType="end"/>
            </w:r>
          </w:hyperlink>
        </w:p>
        <w:p w14:paraId="7CE44EEA" w14:textId="3EC26F52" w:rsidR="000F0072" w:rsidRDefault="00D05138">
          <w:pPr>
            <w:pStyle w:val="TOC2"/>
            <w:rPr>
              <w:rFonts w:asciiTheme="minorHAnsi" w:eastAsiaTheme="minorEastAsia" w:hAnsiTheme="minorHAnsi" w:cstheme="minorBidi"/>
              <w:b w:val="0"/>
              <w:sz w:val="22"/>
              <w:szCs w:val="22"/>
              <w:lang w:val="en-BE" w:eastAsia="en-BE"/>
            </w:rPr>
          </w:pPr>
          <w:hyperlink w:anchor="_Toc133395526" w:history="1">
            <w:r w:rsidR="000F0072" w:rsidRPr="00577476">
              <w:rPr>
                <w:rStyle w:val="Hyperlink"/>
              </w:rPr>
              <w:t>2.1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6/03</w:t>
            </w:r>
            <w:r w:rsidR="000F0072">
              <w:rPr>
                <w:webHidden/>
              </w:rPr>
              <w:tab/>
            </w:r>
            <w:r w:rsidR="000F0072">
              <w:rPr>
                <w:webHidden/>
              </w:rPr>
              <w:fldChar w:fldCharType="begin"/>
            </w:r>
            <w:r w:rsidR="000F0072">
              <w:rPr>
                <w:webHidden/>
              </w:rPr>
              <w:instrText xml:space="preserve"> PAGEREF _Toc133395526 \h </w:instrText>
            </w:r>
            <w:r w:rsidR="000F0072">
              <w:rPr>
                <w:webHidden/>
              </w:rPr>
            </w:r>
            <w:r w:rsidR="000F0072">
              <w:rPr>
                <w:webHidden/>
              </w:rPr>
              <w:fldChar w:fldCharType="separate"/>
            </w:r>
            <w:r w:rsidR="000F0072">
              <w:rPr>
                <w:webHidden/>
              </w:rPr>
              <w:t>7</w:t>
            </w:r>
            <w:r w:rsidR="000F0072">
              <w:rPr>
                <w:webHidden/>
              </w:rPr>
              <w:fldChar w:fldCharType="end"/>
            </w:r>
          </w:hyperlink>
        </w:p>
        <w:p w14:paraId="5DB46E54" w14:textId="14DECD13" w:rsidR="000F0072" w:rsidRDefault="00D05138">
          <w:pPr>
            <w:pStyle w:val="TOC2"/>
            <w:rPr>
              <w:rFonts w:asciiTheme="minorHAnsi" w:eastAsiaTheme="minorEastAsia" w:hAnsiTheme="minorHAnsi" w:cstheme="minorBidi"/>
              <w:b w:val="0"/>
              <w:sz w:val="22"/>
              <w:szCs w:val="22"/>
              <w:lang w:val="en-BE" w:eastAsia="en-BE"/>
            </w:rPr>
          </w:pPr>
          <w:hyperlink w:anchor="_Toc133395527" w:history="1">
            <w:r w:rsidR="000F0072" w:rsidRPr="00577476">
              <w:rPr>
                <w:rStyle w:val="Hyperlink"/>
              </w:rPr>
              <w:t>2.2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7/03</w:t>
            </w:r>
            <w:r w:rsidR="000F0072">
              <w:rPr>
                <w:webHidden/>
              </w:rPr>
              <w:tab/>
            </w:r>
            <w:r w:rsidR="000F0072">
              <w:rPr>
                <w:webHidden/>
              </w:rPr>
              <w:fldChar w:fldCharType="begin"/>
            </w:r>
            <w:r w:rsidR="000F0072">
              <w:rPr>
                <w:webHidden/>
              </w:rPr>
              <w:instrText xml:space="preserve"> PAGEREF _Toc133395527 \h </w:instrText>
            </w:r>
            <w:r w:rsidR="000F0072">
              <w:rPr>
                <w:webHidden/>
              </w:rPr>
            </w:r>
            <w:r w:rsidR="000F0072">
              <w:rPr>
                <w:webHidden/>
              </w:rPr>
              <w:fldChar w:fldCharType="separate"/>
            </w:r>
            <w:r w:rsidR="000F0072">
              <w:rPr>
                <w:webHidden/>
              </w:rPr>
              <w:t>7</w:t>
            </w:r>
            <w:r w:rsidR="000F0072">
              <w:rPr>
                <w:webHidden/>
              </w:rPr>
              <w:fldChar w:fldCharType="end"/>
            </w:r>
          </w:hyperlink>
        </w:p>
        <w:p w14:paraId="6DF96827" w14:textId="25E5B7E8" w:rsidR="000F0072" w:rsidRDefault="00D05138">
          <w:pPr>
            <w:pStyle w:val="TOC2"/>
            <w:rPr>
              <w:rFonts w:asciiTheme="minorHAnsi" w:eastAsiaTheme="minorEastAsia" w:hAnsiTheme="minorHAnsi" w:cstheme="minorBidi"/>
              <w:b w:val="0"/>
              <w:sz w:val="22"/>
              <w:szCs w:val="22"/>
              <w:lang w:val="en-BE" w:eastAsia="en-BE"/>
            </w:rPr>
          </w:pPr>
          <w:hyperlink w:anchor="_Toc133395528" w:history="1">
            <w:r w:rsidR="000F0072" w:rsidRPr="00577476">
              <w:rPr>
                <w:rStyle w:val="Hyperlink"/>
              </w:rPr>
              <w:t>2.3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8/03</w:t>
            </w:r>
            <w:r w:rsidR="000F0072">
              <w:rPr>
                <w:webHidden/>
              </w:rPr>
              <w:tab/>
            </w:r>
            <w:r w:rsidR="000F0072">
              <w:rPr>
                <w:webHidden/>
              </w:rPr>
              <w:fldChar w:fldCharType="begin"/>
            </w:r>
            <w:r w:rsidR="000F0072">
              <w:rPr>
                <w:webHidden/>
              </w:rPr>
              <w:instrText xml:space="preserve"> PAGEREF _Toc133395528 \h </w:instrText>
            </w:r>
            <w:r w:rsidR="000F0072">
              <w:rPr>
                <w:webHidden/>
              </w:rPr>
            </w:r>
            <w:r w:rsidR="000F0072">
              <w:rPr>
                <w:webHidden/>
              </w:rPr>
              <w:fldChar w:fldCharType="separate"/>
            </w:r>
            <w:r w:rsidR="000F0072">
              <w:rPr>
                <w:webHidden/>
              </w:rPr>
              <w:t>7</w:t>
            </w:r>
            <w:r w:rsidR="000F0072">
              <w:rPr>
                <w:webHidden/>
              </w:rPr>
              <w:fldChar w:fldCharType="end"/>
            </w:r>
          </w:hyperlink>
        </w:p>
        <w:p w14:paraId="141D7FA1" w14:textId="23215C9C" w:rsidR="000F0072" w:rsidRDefault="00D05138">
          <w:pPr>
            <w:pStyle w:val="TOC2"/>
            <w:rPr>
              <w:rFonts w:asciiTheme="minorHAnsi" w:eastAsiaTheme="minorEastAsia" w:hAnsiTheme="minorHAnsi" w:cstheme="minorBidi"/>
              <w:b w:val="0"/>
              <w:sz w:val="22"/>
              <w:szCs w:val="22"/>
              <w:lang w:val="en-BE" w:eastAsia="en-BE"/>
            </w:rPr>
          </w:pPr>
          <w:hyperlink w:anchor="_Toc133395529" w:history="1">
            <w:r w:rsidR="000F0072" w:rsidRPr="00577476">
              <w:rPr>
                <w:rStyle w:val="Hyperlink"/>
              </w:rPr>
              <w:t>2.4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9/03</w:t>
            </w:r>
            <w:r w:rsidR="000F0072">
              <w:rPr>
                <w:webHidden/>
              </w:rPr>
              <w:tab/>
            </w:r>
            <w:r w:rsidR="000F0072">
              <w:rPr>
                <w:webHidden/>
              </w:rPr>
              <w:fldChar w:fldCharType="begin"/>
            </w:r>
            <w:r w:rsidR="000F0072">
              <w:rPr>
                <w:webHidden/>
              </w:rPr>
              <w:instrText xml:space="preserve"> PAGEREF _Toc133395529 \h </w:instrText>
            </w:r>
            <w:r w:rsidR="000F0072">
              <w:rPr>
                <w:webHidden/>
              </w:rPr>
            </w:r>
            <w:r w:rsidR="000F0072">
              <w:rPr>
                <w:webHidden/>
              </w:rPr>
              <w:fldChar w:fldCharType="separate"/>
            </w:r>
            <w:r w:rsidR="000F0072">
              <w:rPr>
                <w:webHidden/>
              </w:rPr>
              <w:t>7</w:t>
            </w:r>
            <w:r w:rsidR="000F0072">
              <w:rPr>
                <w:webHidden/>
              </w:rPr>
              <w:fldChar w:fldCharType="end"/>
            </w:r>
          </w:hyperlink>
        </w:p>
        <w:p w14:paraId="4AB606D9" w14:textId="72520577" w:rsidR="000F0072" w:rsidRDefault="00D05138">
          <w:pPr>
            <w:pStyle w:val="TOC2"/>
            <w:rPr>
              <w:rFonts w:asciiTheme="minorHAnsi" w:eastAsiaTheme="minorEastAsia" w:hAnsiTheme="minorHAnsi" w:cstheme="minorBidi"/>
              <w:b w:val="0"/>
              <w:sz w:val="22"/>
              <w:szCs w:val="22"/>
              <w:lang w:val="en-BE" w:eastAsia="en-BE"/>
            </w:rPr>
          </w:pPr>
          <w:hyperlink w:anchor="_Toc133395530" w:history="1">
            <w:r w:rsidR="000F0072" w:rsidRPr="00577476">
              <w:rPr>
                <w:rStyle w:val="Hyperlink"/>
              </w:rPr>
              <w:t>2.5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10/03</w:t>
            </w:r>
            <w:r w:rsidR="000F0072">
              <w:rPr>
                <w:webHidden/>
              </w:rPr>
              <w:tab/>
            </w:r>
            <w:r w:rsidR="000F0072">
              <w:rPr>
                <w:webHidden/>
              </w:rPr>
              <w:fldChar w:fldCharType="begin"/>
            </w:r>
            <w:r w:rsidR="000F0072">
              <w:rPr>
                <w:webHidden/>
              </w:rPr>
              <w:instrText xml:space="preserve"> PAGEREF _Toc133395530 \h </w:instrText>
            </w:r>
            <w:r w:rsidR="000F0072">
              <w:rPr>
                <w:webHidden/>
              </w:rPr>
            </w:r>
            <w:r w:rsidR="000F0072">
              <w:rPr>
                <w:webHidden/>
              </w:rPr>
              <w:fldChar w:fldCharType="separate"/>
            </w:r>
            <w:r w:rsidR="000F0072">
              <w:rPr>
                <w:webHidden/>
              </w:rPr>
              <w:t>8</w:t>
            </w:r>
            <w:r w:rsidR="000F0072">
              <w:rPr>
                <w:webHidden/>
              </w:rPr>
              <w:fldChar w:fldCharType="end"/>
            </w:r>
          </w:hyperlink>
        </w:p>
        <w:p w14:paraId="443197FC" w14:textId="6FB27FB7"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31" w:history="1">
            <w:r w:rsidR="000F0072" w:rsidRPr="00577476">
              <w:rPr>
                <w:rStyle w:val="Hyperlink"/>
                <w:noProof/>
              </w:rPr>
              <w:t>3</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3 (13/03 - 17-03)</w:t>
            </w:r>
            <w:r w:rsidR="000F0072">
              <w:rPr>
                <w:noProof/>
                <w:webHidden/>
              </w:rPr>
              <w:tab/>
            </w:r>
            <w:r w:rsidR="000F0072">
              <w:rPr>
                <w:noProof/>
                <w:webHidden/>
              </w:rPr>
              <w:fldChar w:fldCharType="begin"/>
            </w:r>
            <w:r w:rsidR="000F0072">
              <w:rPr>
                <w:noProof/>
                <w:webHidden/>
              </w:rPr>
              <w:instrText xml:space="preserve"> PAGEREF _Toc133395531 \h </w:instrText>
            </w:r>
            <w:r w:rsidR="000F0072">
              <w:rPr>
                <w:noProof/>
                <w:webHidden/>
              </w:rPr>
            </w:r>
            <w:r w:rsidR="000F0072">
              <w:rPr>
                <w:noProof/>
                <w:webHidden/>
              </w:rPr>
              <w:fldChar w:fldCharType="separate"/>
            </w:r>
            <w:r w:rsidR="000F0072">
              <w:rPr>
                <w:noProof/>
                <w:webHidden/>
              </w:rPr>
              <w:t>9</w:t>
            </w:r>
            <w:r w:rsidR="000F0072">
              <w:rPr>
                <w:noProof/>
                <w:webHidden/>
              </w:rPr>
              <w:fldChar w:fldCharType="end"/>
            </w:r>
          </w:hyperlink>
        </w:p>
        <w:p w14:paraId="3DA080A1" w14:textId="35BC489D" w:rsidR="000F0072" w:rsidRDefault="00D05138">
          <w:pPr>
            <w:pStyle w:val="TOC2"/>
            <w:rPr>
              <w:rFonts w:asciiTheme="minorHAnsi" w:eastAsiaTheme="minorEastAsia" w:hAnsiTheme="minorHAnsi" w:cstheme="minorBidi"/>
              <w:b w:val="0"/>
              <w:sz w:val="22"/>
              <w:szCs w:val="22"/>
              <w:lang w:val="en-BE" w:eastAsia="en-BE"/>
            </w:rPr>
          </w:pPr>
          <w:hyperlink w:anchor="_Toc133395532" w:history="1">
            <w:r w:rsidR="000F0072" w:rsidRPr="00577476">
              <w:rPr>
                <w:rStyle w:val="Hyperlink"/>
              </w:rPr>
              <w:t>3.1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13/03</w:t>
            </w:r>
            <w:r w:rsidR="000F0072">
              <w:rPr>
                <w:webHidden/>
              </w:rPr>
              <w:tab/>
            </w:r>
            <w:r w:rsidR="000F0072">
              <w:rPr>
                <w:webHidden/>
              </w:rPr>
              <w:fldChar w:fldCharType="begin"/>
            </w:r>
            <w:r w:rsidR="000F0072">
              <w:rPr>
                <w:webHidden/>
              </w:rPr>
              <w:instrText xml:space="preserve"> PAGEREF _Toc133395532 \h </w:instrText>
            </w:r>
            <w:r w:rsidR="000F0072">
              <w:rPr>
                <w:webHidden/>
              </w:rPr>
            </w:r>
            <w:r w:rsidR="000F0072">
              <w:rPr>
                <w:webHidden/>
              </w:rPr>
              <w:fldChar w:fldCharType="separate"/>
            </w:r>
            <w:r w:rsidR="000F0072">
              <w:rPr>
                <w:webHidden/>
              </w:rPr>
              <w:t>9</w:t>
            </w:r>
            <w:r w:rsidR="000F0072">
              <w:rPr>
                <w:webHidden/>
              </w:rPr>
              <w:fldChar w:fldCharType="end"/>
            </w:r>
          </w:hyperlink>
        </w:p>
        <w:p w14:paraId="51737169" w14:textId="33408A0D" w:rsidR="000F0072" w:rsidRDefault="00D05138">
          <w:pPr>
            <w:pStyle w:val="TOC2"/>
            <w:rPr>
              <w:rFonts w:asciiTheme="minorHAnsi" w:eastAsiaTheme="minorEastAsia" w:hAnsiTheme="minorHAnsi" w:cstheme="minorBidi"/>
              <w:b w:val="0"/>
              <w:sz w:val="22"/>
              <w:szCs w:val="22"/>
              <w:lang w:val="en-BE" w:eastAsia="en-BE"/>
            </w:rPr>
          </w:pPr>
          <w:hyperlink w:anchor="_Toc133395533" w:history="1">
            <w:r w:rsidR="000F0072" w:rsidRPr="00577476">
              <w:rPr>
                <w:rStyle w:val="Hyperlink"/>
              </w:rPr>
              <w:t>3.2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14/03</w:t>
            </w:r>
            <w:r w:rsidR="000F0072">
              <w:rPr>
                <w:webHidden/>
              </w:rPr>
              <w:tab/>
            </w:r>
            <w:r w:rsidR="000F0072">
              <w:rPr>
                <w:webHidden/>
              </w:rPr>
              <w:fldChar w:fldCharType="begin"/>
            </w:r>
            <w:r w:rsidR="000F0072">
              <w:rPr>
                <w:webHidden/>
              </w:rPr>
              <w:instrText xml:space="preserve"> PAGEREF _Toc133395533 \h </w:instrText>
            </w:r>
            <w:r w:rsidR="000F0072">
              <w:rPr>
                <w:webHidden/>
              </w:rPr>
            </w:r>
            <w:r w:rsidR="000F0072">
              <w:rPr>
                <w:webHidden/>
              </w:rPr>
              <w:fldChar w:fldCharType="separate"/>
            </w:r>
            <w:r w:rsidR="000F0072">
              <w:rPr>
                <w:webHidden/>
              </w:rPr>
              <w:t>9</w:t>
            </w:r>
            <w:r w:rsidR="000F0072">
              <w:rPr>
                <w:webHidden/>
              </w:rPr>
              <w:fldChar w:fldCharType="end"/>
            </w:r>
          </w:hyperlink>
        </w:p>
        <w:p w14:paraId="54D2A994" w14:textId="44432174" w:rsidR="000F0072" w:rsidRDefault="00D05138">
          <w:pPr>
            <w:pStyle w:val="TOC2"/>
            <w:rPr>
              <w:rFonts w:asciiTheme="minorHAnsi" w:eastAsiaTheme="minorEastAsia" w:hAnsiTheme="minorHAnsi" w:cstheme="minorBidi"/>
              <w:b w:val="0"/>
              <w:sz w:val="22"/>
              <w:szCs w:val="22"/>
              <w:lang w:val="en-BE" w:eastAsia="en-BE"/>
            </w:rPr>
          </w:pPr>
          <w:hyperlink w:anchor="_Toc133395534" w:history="1">
            <w:r w:rsidR="000F0072" w:rsidRPr="00577476">
              <w:rPr>
                <w:rStyle w:val="Hyperlink"/>
              </w:rPr>
              <w:t>3.3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15/03</w:t>
            </w:r>
            <w:r w:rsidR="000F0072">
              <w:rPr>
                <w:webHidden/>
              </w:rPr>
              <w:tab/>
            </w:r>
            <w:r w:rsidR="000F0072">
              <w:rPr>
                <w:webHidden/>
              </w:rPr>
              <w:fldChar w:fldCharType="begin"/>
            </w:r>
            <w:r w:rsidR="000F0072">
              <w:rPr>
                <w:webHidden/>
              </w:rPr>
              <w:instrText xml:space="preserve"> PAGEREF _Toc133395534 \h </w:instrText>
            </w:r>
            <w:r w:rsidR="000F0072">
              <w:rPr>
                <w:webHidden/>
              </w:rPr>
            </w:r>
            <w:r w:rsidR="000F0072">
              <w:rPr>
                <w:webHidden/>
              </w:rPr>
              <w:fldChar w:fldCharType="separate"/>
            </w:r>
            <w:r w:rsidR="000F0072">
              <w:rPr>
                <w:webHidden/>
              </w:rPr>
              <w:t>9</w:t>
            </w:r>
            <w:r w:rsidR="000F0072">
              <w:rPr>
                <w:webHidden/>
              </w:rPr>
              <w:fldChar w:fldCharType="end"/>
            </w:r>
          </w:hyperlink>
        </w:p>
        <w:p w14:paraId="30C063D7" w14:textId="7A841B42" w:rsidR="000F0072" w:rsidRDefault="00D05138">
          <w:pPr>
            <w:pStyle w:val="TOC2"/>
            <w:rPr>
              <w:rFonts w:asciiTheme="minorHAnsi" w:eastAsiaTheme="minorEastAsia" w:hAnsiTheme="minorHAnsi" w:cstheme="minorBidi"/>
              <w:b w:val="0"/>
              <w:sz w:val="22"/>
              <w:szCs w:val="22"/>
              <w:lang w:val="en-BE" w:eastAsia="en-BE"/>
            </w:rPr>
          </w:pPr>
          <w:hyperlink w:anchor="_Toc133395535" w:history="1">
            <w:r w:rsidR="000F0072" w:rsidRPr="00577476">
              <w:rPr>
                <w:rStyle w:val="Hyperlink"/>
              </w:rPr>
              <w:t>3.4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16/03</w:t>
            </w:r>
            <w:r w:rsidR="000F0072">
              <w:rPr>
                <w:webHidden/>
              </w:rPr>
              <w:tab/>
            </w:r>
            <w:r w:rsidR="000F0072">
              <w:rPr>
                <w:webHidden/>
              </w:rPr>
              <w:fldChar w:fldCharType="begin"/>
            </w:r>
            <w:r w:rsidR="000F0072">
              <w:rPr>
                <w:webHidden/>
              </w:rPr>
              <w:instrText xml:space="preserve"> PAGEREF _Toc133395535 \h </w:instrText>
            </w:r>
            <w:r w:rsidR="000F0072">
              <w:rPr>
                <w:webHidden/>
              </w:rPr>
            </w:r>
            <w:r w:rsidR="000F0072">
              <w:rPr>
                <w:webHidden/>
              </w:rPr>
              <w:fldChar w:fldCharType="separate"/>
            </w:r>
            <w:r w:rsidR="000F0072">
              <w:rPr>
                <w:webHidden/>
              </w:rPr>
              <w:t>9</w:t>
            </w:r>
            <w:r w:rsidR="000F0072">
              <w:rPr>
                <w:webHidden/>
              </w:rPr>
              <w:fldChar w:fldCharType="end"/>
            </w:r>
          </w:hyperlink>
        </w:p>
        <w:p w14:paraId="5FC2F71C" w14:textId="3B23A083" w:rsidR="000F0072" w:rsidRDefault="00D05138">
          <w:pPr>
            <w:pStyle w:val="TOC2"/>
            <w:rPr>
              <w:rFonts w:asciiTheme="minorHAnsi" w:eastAsiaTheme="minorEastAsia" w:hAnsiTheme="minorHAnsi" w:cstheme="minorBidi"/>
              <w:b w:val="0"/>
              <w:sz w:val="22"/>
              <w:szCs w:val="22"/>
              <w:lang w:val="en-BE" w:eastAsia="en-BE"/>
            </w:rPr>
          </w:pPr>
          <w:hyperlink w:anchor="_Toc133395536" w:history="1">
            <w:r w:rsidR="000F0072" w:rsidRPr="00577476">
              <w:rPr>
                <w:rStyle w:val="Hyperlink"/>
              </w:rPr>
              <w:t>3.5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17/03</w:t>
            </w:r>
            <w:r w:rsidR="000F0072">
              <w:rPr>
                <w:webHidden/>
              </w:rPr>
              <w:tab/>
            </w:r>
            <w:r w:rsidR="000F0072">
              <w:rPr>
                <w:webHidden/>
              </w:rPr>
              <w:fldChar w:fldCharType="begin"/>
            </w:r>
            <w:r w:rsidR="000F0072">
              <w:rPr>
                <w:webHidden/>
              </w:rPr>
              <w:instrText xml:space="preserve"> PAGEREF _Toc133395536 \h </w:instrText>
            </w:r>
            <w:r w:rsidR="000F0072">
              <w:rPr>
                <w:webHidden/>
              </w:rPr>
            </w:r>
            <w:r w:rsidR="000F0072">
              <w:rPr>
                <w:webHidden/>
              </w:rPr>
              <w:fldChar w:fldCharType="separate"/>
            </w:r>
            <w:r w:rsidR="000F0072">
              <w:rPr>
                <w:webHidden/>
              </w:rPr>
              <w:t>10</w:t>
            </w:r>
            <w:r w:rsidR="000F0072">
              <w:rPr>
                <w:webHidden/>
              </w:rPr>
              <w:fldChar w:fldCharType="end"/>
            </w:r>
          </w:hyperlink>
        </w:p>
        <w:p w14:paraId="558EDC5D" w14:textId="0C2B0FC5"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37" w:history="1">
            <w:r w:rsidR="000F0072" w:rsidRPr="00577476">
              <w:rPr>
                <w:rStyle w:val="Hyperlink"/>
                <w:noProof/>
              </w:rPr>
              <w:t>4</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4 (20/03 – 24/03)</w:t>
            </w:r>
            <w:r w:rsidR="000F0072">
              <w:rPr>
                <w:noProof/>
                <w:webHidden/>
              </w:rPr>
              <w:tab/>
            </w:r>
            <w:r w:rsidR="000F0072">
              <w:rPr>
                <w:noProof/>
                <w:webHidden/>
              </w:rPr>
              <w:fldChar w:fldCharType="begin"/>
            </w:r>
            <w:r w:rsidR="000F0072">
              <w:rPr>
                <w:noProof/>
                <w:webHidden/>
              </w:rPr>
              <w:instrText xml:space="preserve"> PAGEREF _Toc133395537 \h </w:instrText>
            </w:r>
            <w:r w:rsidR="000F0072">
              <w:rPr>
                <w:noProof/>
                <w:webHidden/>
              </w:rPr>
            </w:r>
            <w:r w:rsidR="000F0072">
              <w:rPr>
                <w:noProof/>
                <w:webHidden/>
              </w:rPr>
              <w:fldChar w:fldCharType="separate"/>
            </w:r>
            <w:r w:rsidR="000F0072">
              <w:rPr>
                <w:noProof/>
                <w:webHidden/>
              </w:rPr>
              <w:t>11</w:t>
            </w:r>
            <w:r w:rsidR="000F0072">
              <w:rPr>
                <w:noProof/>
                <w:webHidden/>
              </w:rPr>
              <w:fldChar w:fldCharType="end"/>
            </w:r>
          </w:hyperlink>
        </w:p>
        <w:p w14:paraId="64A8CAE7" w14:textId="57988533" w:rsidR="000F0072" w:rsidRDefault="00D05138">
          <w:pPr>
            <w:pStyle w:val="TOC2"/>
            <w:rPr>
              <w:rFonts w:asciiTheme="minorHAnsi" w:eastAsiaTheme="minorEastAsia" w:hAnsiTheme="minorHAnsi" w:cstheme="minorBidi"/>
              <w:b w:val="0"/>
              <w:sz w:val="22"/>
              <w:szCs w:val="22"/>
              <w:lang w:val="en-BE" w:eastAsia="en-BE"/>
            </w:rPr>
          </w:pPr>
          <w:hyperlink w:anchor="_Toc133395538" w:history="1">
            <w:r w:rsidR="000F0072" w:rsidRPr="00577476">
              <w:rPr>
                <w:rStyle w:val="Hyperlink"/>
              </w:rPr>
              <w:t>4.1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20/03</w:t>
            </w:r>
            <w:r w:rsidR="000F0072">
              <w:rPr>
                <w:webHidden/>
              </w:rPr>
              <w:tab/>
            </w:r>
            <w:r w:rsidR="000F0072">
              <w:rPr>
                <w:webHidden/>
              </w:rPr>
              <w:fldChar w:fldCharType="begin"/>
            </w:r>
            <w:r w:rsidR="000F0072">
              <w:rPr>
                <w:webHidden/>
              </w:rPr>
              <w:instrText xml:space="preserve"> PAGEREF _Toc133395538 \h </w:instrText>
            </w:r>
            <w:r w:rsidR="000F0072">
              <w:rPr>
                <w:webHidden/>
              </w:rPr>
            </w:r>
            <w:r w:rsidR="000F0072">
              <w:rPr>
                <w:webHidden/>
              </w:rPr>
              <w:fldChar w:fldCharType="separate"/>
            </w:r>
            <w:r w:rsidR="000F0072">
              <w:rPr>
                <w:webHidden/>
              </w:rPr>
              <w:t>11</w:t>
            </w:r>
            <w:r w:rsidR="000F0072">
              <w:rPr>
                <w:webHidden/>
              </w:rPr>
              <w:fldChar w:fldCharType="end"/>
            </w:r>
          </w:hyperlink>
        </w:p>
        <w:p w14:paraId="3A7CE812" w14:textId="08052D85" w:rsidR="000F0072" w:rsidRDefault="00D05138">
          <w:pPr>
            <w:pStyle w:val="TOC2"/>
            <w:rPr>
              <w:rFonts w:asciiTheme="minorHAnsi" w:eastAsiaTheme="minorEastAsia" w:hAnsiTheme="minorHAnsi" w:cstheme="minorBidi"/>
              <w:b w:val="0"/>
              <w:sz w:val="22"/>
              <w:szCs w:val="22"/>
              <w:lang w:val="en-BE" w:eastAsia="en-BE"/>
            </w:rPr>
          </w:pPr>
          <w:hyperlink w:anchor="_Toc133395539" w:history="1">
            <w:r w:rsidR="000F0072" w:rsidRPr="00577476">
              <w:rPr>
                <w:rStyle w:val="Hyperlink"/>
              </w:rPr>
              <w:t>4.2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21/03</w:t>
            </w:r>
            <w:r w:rsidR="000F0072">
              <w:rPr>
                <w:webHidden/>
              </w:rPr>
              <w:tab/>
            </w:r>
            <w:r w:rsidR="000F0072">
              <w:rPr>
                <w:webHidden/>
              </w:rPr>
              <w:fldChar w:fldCharType="begin"/>
            </w:r>
            <w:r w:rsidR="000F0072">
              <w:rPr>
                <w:webHidden/>
              </w:rPr>
              <w:instrText xml:space="preserve"> PAGEREF _Toc133395539 \h </w:instrText>
            </w:r>
            <w:r w:rsidR="000F0072">
              <w:rPr>
                <w:webHidden/>
              </w:rPr>
            </w:r>
            <w:r w:rsidR="000F0072">
              <w:rPr>
                <w:webHidden/>
              </w:rPr>
              <w:fldChar w:fldCharType="separate"/>
            </w:r>
            <w:r w:rsidR="000F0072">
              <w:rPr>
                <w:webHidden/>
              </w:rPr>
              <w:t>11</w:t>
            </w:r>
            <w:r w:rsidR="000F0072">
              <w:rPr>
                <w:webHidden/>
              </w:rPr>
              <w:fldChar w:fldCharType="end"/>
            </w:r>
          </w:hyperlink>
        </w:p>
        <w:p w14:paraId="64DFC072" w14:textId="5142B95A" w:rsidR="000F0072" w:rsidRDefault="00D05138">
          <w:pPr>
            <w:pStyle w:val="TOC2"/>
            <w:rPr>
              <w:rFonts w:asciiTheme="minorHAnsi" w:eastAsiaTheme="minorEastAsia" w:hAnsiTheme="minorHAnsi" w:cstheme="minorBidi"/>
              <w:b w:val="0"/>
              <w:sz w:val="22"/>
              <w:szCs w:val="22"/>
              <w:lang w:val="en-BE" w:eastAsia="en-BE"/>
            </w:rPr>
          </w:pPr>
          <w:hyperlink w:anchor="_Toc133395540" w:history="1">
            <w:r w:rsidR="000F0072" w:rsidRPr="00577476">
              <w:rPr>
                <w:rStyle w:val="Hyperlink"/>
              </w:rPr>
              <w:t>4.3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22/03</w:t>
            </w:r>
            <w:r w:rsidR="000F0072">
              <w:rPr>
                <w:webHidden/>
              </w:rPr>
              <w:tab/>
            </w:r>
            <w:r w:rsidR="000F0072">
              <w:rPr>
                <w:webHidden/>
              </w:rPr>
              <w:fldChar w:fldCharType="begin"/>
            </w:r>
            <w:r w:rsidR="000F0072">
              <w:rPr>
                <w:webHidden/>
              </w:rPr>
              <w:instrText xml:space="preserve"> PAGEREF _Toc133395540 \h </w:instrText>
            </w:r>
            <w:r w:rsidR="000F0072">
              <w:rPr>
                <w:webHidden/>
              </w:rPr>
            </w:r>
            <w:r w:rsidR="000F0072">
              <w:rPr>
                <w:webHidden/>
              </w:rPr>
              <w:fldChar w:fldCharType="separate"/>
            </w:r>
            <w:r w:rsidR="000F0072">
              <w:rPr>
                <w:webHidden/>
              </w:rPr>
              <w:t>11</w:t>
            </w:r>
            <w:r w:rsidR="000F0072">
              <w:rPr>
                <w:webHidden/>
              </w:rPr>
              <w:fldChar w:fldCharType="end"/>
            </w:r>
          </w:hyperlink>
        </w:p>
        <w:p w14:paraId="76E6C14F" w14:textId="532549C0" w:rsidR="000F0072" w:rsidRDefault="00D05138">
          <w:pPr>
            <w:pStyle w:val="TOC2"/>
            <w:rPr>
              <w:rFonts w:asciiTheme="minorHAnsi" w:eastAsiaTheme="minorEastAsia" w:hAnsiTheme="minorHAnsi" w:cstheme="minorBidi"/>
              <w:b w:val="0"/>
              <w:sz w:val="22"/>
              <w:szCs w:val="22"/>
              <w:lang w:val="en-BE" w:eastAsia="en-BE"/>
            </w:rPr>
          </w:pPr>
          <w:hyperlink w:anchor="_Toc133395541" w:history="1">
            <w:r w:rsidR="000F0072" w:rsidRPr="00577476">
              <w:rPr>
                <w:rStyle w:val="Hyperlink"/>
              </w:rPr>
              <w:t>4.4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23/03</w:t>
            </w:r>
            <w:r w:rsidR="000F0072">
              <w:rPr>
                <w:webHidden/>
              </w:rPr>
              <w:tab/>
            </w:r>
            <w:r w:rsidR="000F0072">
              <w:rPr>
                <w:webHidden/>
              </w:rPr>
              <w:fldChar w:fldCharType="begin"/>
            </w:r>
            <w:r w:rsidR="000F0072">
              <w:rPr>
                <w:webHidden/>
              </w:rPr>
              <w:instrText xml:space="preserve"> PAGEREF _Toc133395541 \h </w:instrText>
            </w:r>
            <w:r w:rsidR="000F0072">
              <w:rPr>
                <w:webHidden/>
              </w:rPr>
            </w:r>
            <w:r w:rsidR="000F0072">
              <w:rPr>
                <w:webHidden/>
              </w:rPr>
              <w:fldChar w:fldCharType="separate"/>
            </w:r>
            <w:r w:rsidR="000F0072">
              <w:rPr>
                <w:webHidden/>
              </w:rPr>
              <w:t>11</w:t>
            </w:r>
            <w:r w:rsidR="000F0072">
              <w:rPr>
                <w:webHidden/>
              </w:rPr>
              <w:fldChar w:fldCharType="end"/>
            </w:r>
          </w:hyperlink>
        </w:p>
        <w:p w14:paraId="0D92E31F" w14:textId="32B805DA" w:rsidR="000F0072" w:rsidRDefault="00D05138">
          <w:pPr>
            <w:pStyle w:val="TOC2"/>
            <w:rPr>
              <w:rFonts w:asciiTheme="minorHAnsi" w:eastAsiaTheme="minorEastAsia" w:hAnsiTheme="minorHAnsi" w:cstheme="minorBidi"/>
              <w:b w:val="0"/>
              <w:sz w:val="22"/>
              <w:szCs w:val="22"/>
              <w:lang w:val="en-BE" w:eastAsia="en-BE"/>
            </w:rPr>
          </w:pPr>
          <w:hyperlink w:anchor="_Toc133395542" w:history="1">
            <w:r w:rsidR="000F0072" w:rsidRPr="00577476">
              <w:rPr>
                <w:rStyle w:val="Hyperlink"/>
              </w:rPr>
              <w:t>4.5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24/03</w:t>
            </w:r>
            <w:r w:rsidR="000F0072">
              <w:rPr>
                <w:webHidden/>
              </w:rPr>
              <w:tab/>
            </w:r>
            <w:r w:rsidR="000F0072">
              <w:rPr>
                <w:webHidden/>
              </w:rPr>
              <w:fldChar w:fldCharType="begin"/>
            </w:r>
            <w:r w:rsidR="000F0072">
              <w:rPr>
                <w:webHidden/>
              </w:rPr>
              <w:instrText xml:space="preserve"> PAGEREF _Toc133395542 \h </w:instrText>
            </w:r>
            <w:r w:rsidR="000F0072">
              <w:rPr>
                <w:webHidden/>
              </w:rPr>
            </w:r>
            <w:r w:rsidR="000F0072">
              <w:rPr>
                <w:webHidden/>
              </w:rPr>
              <w:fldChar w:fldCharType="separate"/>
            </w:r>
            <w:r w:rsidR="000F0072">
              <w:rPr>
                <w:webHidden/>
              </w:rPr>
              <w:t>12</w:t>
            </w:r>
            <w:r w:rsidR="000F0072">
              <w:rPr>
                <w:webHidden/>
              </w:rPr>
              <w:fldChar w:fldCharType="end"/>
            </w:r>
          </w:hyperlink>
        </w:p>
        <w:p w14:paraId="571FD3A2" w14:textId="6FFE04CE"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43" w:history="1">
            <w:r w:rsidR="000F0072" w:rsidRPr="00577476">
              <w:rPr>
                <w:rStyle w:val="Hyperlink"/>
                <w:noProof/>
              </w:rPr>
              <w:t>5</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5 ( 27/03 – 31/03 )</w:t>
            </w:r>
            <w:r w:rsidR="000F0072">
              <w:rPr>
                <w:noProof/>
                <w:webHidden/>
              </w:rPr>
              <w:tab/>
            </w:r>
            <w:r w:rsidR="000F0072">
              <w:rPr>
                <w:noProof/>
                <w:webHidden/>
              </w:rPr>
              <w:fldChar w:fldCharType="begin"/>
            </w:r>
            <w:r w:rsidR="000F0072">
              <w:rPr>
                <w:noProof/>
                <w:webHidden/>
              </w:rPr>
              <w:instrText xml:space="preserve"> PAGEREF _Toc133395543 \h </w:instrText>
            </w:r>
            <w:r w:rsidR="000F0072">
              <w:rPr>
                <w:noProof/>
                <w:webHidden/>
              </w:rPr>
            </w:r>
            <w:r w:rsidR="000F0072">
              <w:rPr>
                <w:noProof/>
                <w:webHidden/>
              </w:rPr>
              <w:fldChar w:fldCharType="separate"/>
            </w:r>
            <w:r w:rsidR="000F0072">
              <w:rPr>
                <w:noProof/>
                <w:webHidden/>
              </w:rPr>
              <w:t>13</w:t>
            </w:r>
            <w:r w:rsidR="000F0072">
              <w:rPr>
                <w:noProof/>
                <w:webHidden/>
              </w:rPr>
              <w:fldChar w:fldCharType="end"/>
            </w:r>
          </w:hyperlink>
        </w:p>
        <w:p w14:paraId="7B06D09B" w14:textId="2A74F220" w:rsidR="000F0072" w:rsidRDefault="00D05138">
          <w:pPr>
            <w:pStyle w:val="TOC2"/>
            <w:rPr>
              <w:rFonts w:asciiTheme="minorHAnsi" w:eastAsiaTheme="minorEastAsia" w:hAnsiTheme="minorHAnsi" w:cstheme="minorBidi"/>
              <w:b w:val="0"/>
              <w:sz w:val="22"/>
              <w:szCs w:val="22"/>
              <w:lang w:val="en-BE" w:eastAsia="en-BE"/>
            </w:rPr>
          </w:pPr>
          <w:hyperlink w:anchor="_Toc133395544" w:history="1">
            <w:r w:rsidR="000F0072" w:rsidRPr="00577476">
              <w:rPr>
                <w:rStyle w:val="Hyperlink"/>
              </w:rPr>
              <w:t>5.1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27/03</w:t>
            </w:r>
            <w:r w:rsidR="000F0072">
              <w:rPr>
                <w:webHidden/>
              </w:rPr>
              <w:tab/>
            </w:r>
            <w:r w:rsidR="000F0072">
              <w:rPr>
                <w:webHidden/>
              </w:rPr>
              <w:fldChar w:fldCharType="begin"/>
            </w:r>
            <w:r w:rsidR="000F0072">
              <w:rPr>
                <w:webHidden/>
              </w:rPr>
              <w:instrText xml:space="preserve"> PAGEREF _Toc133395544 \h </w:instrText>
            </w:r>
            <w:r w:rsidR="000F0072">
              <w:rPr>
                <w:webHidden/>
              </w:rPr>
            </w:r>
            <w:r w:rsidR="000F0072">
              <w:rPr>
                <w:webHidden/>
              </w:rPr>
              <w:fldChar w:fldCharType="separate"/>
            </w:r>
            <w:r w:rsidR="000F0072">
              <w:rPr>
                <w:webHidden/>
              </w:rPr>
              <w:t>13</w:t>
            </w:r>
            <w:r w:rsidR="000F0072">
              <w:rPr>
                <w:webHidden/>
              </w:rPr>
              <w:fldChar w:fldCharType="end"/>
            </w:r>
          </w:hyperlink>
        </w:p>
        <w:p w14:paraId="4F7DB395" w14:textId="2BDDAA9D" w:rsidR="000F0072" w:rsidRDefault="00D05138">
          <w:pPr>
            <w:pStyle w:val="TOC2"/>
            <w:rPr>
              <w:rFonts w:asciiTheme="minorHAnsi" w:eastAsiaTheme="minorEastAsia" w:hAnsiTheme="minorHAnsi" w:cstheme="minorBidi"/>
              <w:b w:val="0"/>
              <w:sz w:val="22"/>
              <w:szCs w:val="22"/>
              <w:lang w:val="en-BE" w:eastAsia="en-BE"/>
            </w:rPr>
          </w:pPr>
          <w:hyperlink w:anchor="_Toc133395545" w:history="1">
            <w:r w:rsidR="000F0072" w:rsidRPr="00577476">
              <w:rPr>
                <w:rStyle w:val="Hyperlink"/>
              </w:rPr>
              <w:t>5.2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28/03</w:t>
            </w:r>
            <w:r w:rsidR="000F0072">
              <w:rPr>
                <w:webHidden/>
              </w:rPr>
              <w:tab/>
            </w:r>
            <w:r w:rsidR="000F0072">
              <w:rPr>
                <w:webHidden/>
              </w:rPr>
              <w:fldChar w:fldCharType="begin"/>
            </w:r>
            <w:r w:rsidR="000F0072">
              <w:rPr>
                <w:webHidden/>
              </w:rPr>
              <w:instrText xml:space="preserve"> PAGEREF _Toc133395545 \h </w:instrText>
            </w:r>
            <w:r w:rsidR="000F0072">
              <w:rPr>
                <w:webHidden/>
              </w:rPr>
            </w:r>
            <w:r w:rsidR="000F0072">
              <w:rPr>
                <w:webHidden/>
              </w:rPr>
              <w:fldChar w:fldCharType="separate"/>
            </w:r>
            <w:r w:rsidR="000F0072">
              <w:rPr>
                <w:webHidden/>
              </w:rPr>
              <w:t>13</w:t>
            </w:r>
            <w:r w:rsidR="000F0072">
              <w:rPr>
                <w:webHidden/>
              </w:rPr>
              <w:fldChar w:fldCharType="end"/>
            </w:r>
          </w:hyperlink>
        </w:p>
        <w:p w14:paraId="245F3CEA" w14:textId="42A5D955" w:rsidR="000F0072" w:rsidRDefault="00D05138">
          <w:pPr>
            <w:pStyle w:val="TOC2"/>
            <w:rPr>
              <w:rFonts w:asciiTheme="minorHAnsi" w:eastAsiaTheme="minorEastAsia" w:hAnsiTheme="minorHAnsi" w:cstheme="minorBidi"/>
              <w:b w:val="0"/>
              <w:sz w:val="22"/>
              <w:szCs w:val="22"/>
              <w:lang w:val="en-BE" w:eastAsia="en-BE"/>
            </w:rPr>
          </w:pPr>
          <w:hyperlink w:anchor="_Toc133395546" w:history="1">
            <w:r w:rsidR="000F0072" w:rsidRPr="00577476">
              <w:rPr>
                <w:rStyle w:val="Hyperlink"/>
              </w:rPr>
              <w:t>5.3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29/03</w:t>
            </w:r>
            <w:r w:rsidR="000F0072">
              <w:rPr>
                <w:webHidden/>
              </w:rPr>
              <w:tab/>
            </w:r>
            <w:r w:rsidR="000F0072">
              <w:rPr>
                <w:webHidden/>
              </w:rPr>
              <w:fldChar w:fldCharType="begin"/>
            </w:r>
            <w:r w:rsidR="000F0072">
              <w:rPr>
                <w:webHidden/>
              </w:rPr>
              <w:instrText xml:space="preserve"> PAGEREF _Toc133395546 \h </w:instrText>
            </w:r>
            <w:r w:rsidR="000F0072">
              <w:rPr>
                <w:webHidden/>
              </w:rPr>
            </w:r>
            <w:r w:rsidR="000F0072">
              <w:rPr>
                <w:webHidden/>
              </w:rPr>
              <w:fldChar w:fldCharType="separate"/>
            </w:r>
            <w:r w:rsidR="000F0072">
              <w:rPr>
                <w:webHidden/>
              </w:rPr>
              <w:t>13</w:t>
            </w:r>
            <w:r w:rsidR="000F0072">
              <w:rPr>
                <w:webHidden/>
              </w:rPr>
              <w:fldChar w:fldCharType="end"/>
            </w:r>
          </w:hyperlink>
        </w:p>
        <w:p w14:paraId="74B0920E" w14:textId="712E97C8" w:rsidR="000F0072" w:rsidRDefault="00D05138">
          <w:pPr>
            <w:pStyle w:val="TOC2"/>
            <w:rPr>
              <w:rFonts w:asciiTheme="minorHAnsi" w:eastAsiaTheme="minorEastAsia" w:hAnsiTheme="minorHAnsi" w:cstheme="minorBidi"/>
              <w:b w:val="0"/>
              <w:sz w:val="22"/>
              <w:szCs w:val="22"/>
              <w:lang w:val="en-BE" w:eastAsia="en-BE"/>
            </w:rPr>
          </w:pPr>
          <w:hyperlink w:anchor="_Toc133395547" w:history="1">
            <w:r w:rsidR="000F0072" w:rsidRPr="00577476">
              <w:rPr>
                <w:rStyle w:val="Hyperlink"/>
              </w:rPr>
              <w:t>5.4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30/03</w:t>
            </w:r>
            <w:r w:rsidR="000F0072">
              <w:rPr>
                <w:webHidden/>
              </w:rPr>
              <w:tab/>
            </w:r>
            <w:r w:rsidR="000F0072">
              <w:rPr>
                <w:webHidden/>
              </w:rPr>
              <w:fldChar w:fldCharType="begin"/>
            </w:r>
            <w:r w:rsidR="000F0072">
              <w:rPr>
                <w:webHidden/>
              </w:rPr>
              <w:instrText xml:space="preserve"> PAGEREF _Toc133395547 \h </w:instrText>
            </w:r>
            <w:r w:rsidR="000F0072">
              <w:rPr>
                <w:webHidden/>
              </w:rPr>
            </w:r>
            <w:r w:rsidR="000F0072">
              <w:rPr>
                <w:webHidden/>
              </w:rPr>
              <w:fldChar w:fldCharType="separate"/>
            </w:r>
            <w:r w:rsidR="000F0072">
              <w:rPr>
                <w:webHidden/>
              </w:rPr>
              <w:t>13</w:t>
            </w:r>
            <w:r w:rsidR="000F0072">
              <w:rPr>
                <w:webHidden/>
              </w:rPr>
              <w:fldChar w:fldCharType="end"/>
            </w:r>
          </w:hyperlink>
        </w:p>
        <w:p w14:paraId="34E01401" w14:textId="639381F2" w:rsidR="000F0072" w:rsidRDefault="00D05138">
          <w:pPr>
            <w:pStyle w:val="TOC2"/>
            <w:rPr>
              <w:rFonts w:asciiTheme="minorHAnsi" w:eastAsiaTheme="minorEastAsia" w:hAnsiTheme="minorHAnsi" w:cstheme="minorBidi"/>
              <w:b w:val="0"/>
              <w:sz w:val="22"/>
              <w:szCs w:val="22"/>
              <w:lang w:val="en-BE" w:eastAsia="en-BE"/>
            </w:rPr>
          </w:pPr>
          <w:hyperlink w:anchor="_Toc133395548" w:history="1">
            <w:r w:rsidR="000F0072" w:rsidRPr="00577476">
              <w:rPr>
                <w:rStyle w:val="Hyperlink"/>
              </w:rPr>
              <w:t>5.5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31/03</w:t>
            </w:r>
            <w:r w:rsidR="000F0072">
              <w:rPr>
                <w:webHidden/>
              </w:rPr>
              <w:tab/>
            </w:r>
            <w:r w:rsidR="000F0072">
              <w:rPr>
                <w:webHidden/>
              </w:rPr>
              <w:fldChar w:fldCharType="begin"/>
            </w:r>
            <w:r w:rsidR="000F0072">
              <w:rPr>
                <w:webHidden/>
              </w:rPr>
              <w:instrText xml:space="preserve"> PAGEREF _Toc133395548 \h </w:instrText>
            </w:r>
            <w:r w:rsidR="000F0072">
              <w:rPr>
                <w:webHidden/>
              </w:rPr>
            </w:r>
            <w:r w:rsidR="000F0072">
              <w:rPr>
                <w:webHidden/>
              </w:rPr>
              <w:fldChar w:fldCharType="separate"/>
            </w:r>
            <w:r w:rsidR="000F0072">
              <w:rPr>
                <w:webHidden/>
              </w:rPr>
              <w:t>14</w:t>
            </w:r>
            <w:r w:rsidR="000F0072">
              <w:rPr>
                <w:webHidden/>
              </w:rPr>
              <w:fldChar w:fldCharType="end"/>
            </w:r>
          </w:hyperlink>
        </w:p>
        <w:p w14:paraId="136C3A04" w14:textId="52526DB9"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49" w:history="1">
            <w:r w:rsidR="000F0072" w:rsidRPr="00577476">
              <w:rPr>
                <w:rStyle w:val="Hyperlink"/>
                <w:noProof/>
              </w:rPr>
              <w:t>6</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6 ( 03/04 – 07/04 )</w:t>
            </w:r>
            <w:r w:rsidR="000F0072">
              <w:rPr>
                <w:noProof/>
                <w:webHidden/>
              </w:rPr>
              <w:tab/>
            </w:r>
            <w:r w:rsidR="000F0072">
              <w:rPr>
                <w:noProof/>
                <w:webHidden/>
              </w:rPr>
              <w:fldChar w:fldCharType="begin"/>
            </w:r>
            <w:r w:rsidR="000F0072">
              <w:rPr>
                <w:noProof/>
                <w:webHidden/>
              </w:rPr>
              <w:instrText xml:space="preserve"> PAGEREF _Toc133395549 \h </w:instrText>
            </w:r>
            <w:r w:rsidR="000F0072">
              <w:rPr>
                <w:noProof/>
                <w:webHidden/>
              </w:rPr>
            </w:r>
            <w:r w:rsidR="000F0072">
              <w:rPr>
                <w:noProof/>
                <w:webHidden/>
              </w:rPr>
              <w:fldChar w:fldCharType="separate"/>
            </w:r>
            <w:r w:rsidR="000F0072">
              <w:rPr>
                <w:noProof/>
                <w:webHidden/>
              </w:rPr>
              <w:t>15</w:t>
            </w:r>
            <w:r w:rsidR="000F0072">
              <w:rPr>
                <w:noProof/>
                <w:webHidden/>
              </w:rPr>
              <w:fldChar w:fldCharType="end"/>
            </w:r>
          </w:hyperlink>
        </w:p>
        <w:p w14:paraId="39FA6227" w14:textId="21D96CD1" w:rsidR="000F0072" w:rsidRDefault="00D05138">
          <w:pPr>
            <w:pStyle w:val="TOC2"/>
            <w:rPr>
              <w:rFonts w:asciiTheme="minorHAnsi" w:eastAsiaTheme="minorEastAsia" w:hAnsiTheme="minorHAnsi" w:cstheme="minorBidi"/>
              <w:b w:val="0"/>
              <w:sz w:val="22"/>
              <w:szCs w:val="22"/>
              <w:lang w:val="en-BE" w:eastAsia="en-BE"/>
            </w:rPr>
          </w:pPr>
          <w:hyperlink w:anchor="_Toc133395550" w:history="1">
            <w:r w:rsidR="000F0072" w:rsidRPr="00577476">
              <w:rPr>
                <w:rStyle w:val="Hyperlink"/>
              </w:rPr>
              <w:t>6.1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03/04</w:t>
            </w:r>
            <w:r w:rsidR="000F0072">
              <w:rPr>
                <w:webHidden/>
              </w:rPr>
              <w:tab/>
            </w:r>
            <w:r w:rsidR="000F0072">
              <w:rPr>
                <w:webHidden/>
              </w:rPr>
              <w:fldChar w:fldCharType="begin"/>
            </w:r>
            <w:r w:rsidR="000F0072">
              <w:rPr>
                <w:webHidden/>
              </w:rPr>
              <w:instrText xml:space="preserve"> PAGEREF _Toc133395550 \h </w:instrText>
            </w:r>
            <w:r w:rsidR="000F0072">
              <w:rPr>
                <w:webHidden/>
              </w:rPr>
            </w:r>
            <w:r w:rsidR="000F0072">
              <w:rPr>
                <w:webHidden/>
              </w:rPr>
              <w:fldChar w:fldCharType="separate"/>
            </w:r>
            <w:r w:rsidR="000F0072">
              <w:rPr>
                <w:webHidden/>
              </w:rPr>
              <w:t>15</w:t>
            </w:r>
            <w:r w:rsidR="000F0072">
              <w:rPr>
                <w:webHidden/>
              </w:rPr>
              <w:fldChar w:fldCharType="end"/>
            </w:r>
          </w:hyperlink>
        </w:p>
        <w:p w14:paraId="55943C92" w14:textId="219EFD4B" w:rsidR="000F0072" w:rsidRDefault="00D05138">
          <w:pPr>
            <w:pStyle w:val="TOC2"/>
            <w:rPr>
              <w:rFonts w:asciiTheme="minorHAnsi" w:eastAsiaTheme="minorEastAsia" w:hAnsiTheme="minorHAnsi" w:cstheme="minorBidi"/>
              <w:b w:val="0"/>
              <w:sz w:val="22"/>
              <w:szCs w:val="22"/>
              <w:lang w:val="en-BE" w:eastAsia="en-BE"/>
            </w:rPr>
          </w:pPr>
          <w:hyperlink w:anchor="_Toc133395551" w:history="1">
            <w:r w:rsidR="000F0072" w:rsidRPr="00577476">
              <w:rPr>
                <w:rStyle w:val="Hyperlink"/>
              </w:rPr>
              <w:t>6.2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04/04</w:t>
            </w:r>
            <w:r w:rsidR="000F0072">
              <w:rPr>
                <w:webHidden/>
              </w:rPr>
              <w:tab/>
            </w:r>
            <w:r w:rsidR="000F0072">
              <w:rPr>
                <w:webHidden/>
              </w:rPr>
              <w:fldChar w:fldCharType="begin"/>
            </w:r>
            <w:r w:rsidR="000F0072">
              <w:rPr>
                <w:webHidden/>
              </w:rPr>
              <w:instrText xml:space="preserve"> PAGEREF _Toc133395551 \h </w:instrText>
            </w:r>
            <w:r w:rsidR="000F0072">
              <w:rPr>
                <w:webHidden/>
              </w:rPr>
            </w:r>
            <w:r w:rsidR="000F0072">
              <w:rPr>
                <w:webHidden/>
              </w:rPr>
              <w:fldChar w:fldCharType="separate"/>
            </w:r>
            <w:r w:rsidR="000F0072">
              <w:rPr>
                <w:webHidden/>
              </w:rPr>
              <w:t>15</w:t>
            </w:r>
            <w:r w:rsidR="000F0072">
              <w:rPr>
                <w:webHidden/>
              </w:rPr>
              <w:fldChar w:fldCharType="end"/>
            </w:r>
          </w:hyperlink>
        </w:p>
        <w:p w14:paraId="32E4950A" w14:textId="61DED8D1" w:rsidR="000F0072" w:rsidRDefault="00D05138">
          <w:pPr>
            <w:pStyle w:val="TOC2"/>
            <w:rPr>
              <w:rFonts w:asciiTheme="minorHAnsi" w:eastAsiaTheme="minorEastAsia" w:hAnsiTheme="minorHAnsi" w:cstheme="minorBidi"/>
              <w:b w:val="0"/>
              <w:sz w:val="22"/>
              <w:szCs w:val="22"/>
              <w:lang w:val="en-BE" w:eastAsia="en-BE"/>
            </w:rPr>
          </w:pPr>
          <w:hyperlink w:anchor="_Toc133395552" w:history="1">
            <w:r w:rsidR="000F0072" w:rsidRPr="00577476">
              <w:rPr>
                <w:rStyle w:val="Hyperlink"/>
              </w:rPr>
              <w:t>6.3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05/04</w:t>
            </w:r>
            <w:r w:rsidR="000F0072">
              <w:rPr>
                <w:webHidden/>
              </w:rPr>
              <w:tab/>
            </w:r>
            <w:r w:rsidR="000F0072">
              <w:rPr>
                <w:webHidden/>
              </w:rPr>
              <w:fldChar w:fldCharType="begin"/>
            </w:r>
            <w:r w:rsidR="000F0072">
              <w:rPr>
                <w:webHidden/>
              </w:rPr>
              <w:instrText xml:space="preserve"> PAGEREF _Toc133395552 \h </w:instrText>
            </w:r>
            <w:r w:rsidR="000F0072">
              <w:rPr>
                <w:webHidden/>
              </w:rPr>
            </w:r>
            <w:r w:rsidR="000F0072">
              <w:rPr>
                <w:webHidden/>
              </w:rPr>
              <w:fldChar w:fldCharType="separate"/>
            </w:r>
            <w:r w:rsidR="000F0072">
              <w:rPr>
                <w:webHidden/>
              </w:rPr>
              <w:t>15</w:t>
            </w:r>
            <w:r w:rsidR="000F0072">
              <w:rPr>
                <w:webHidden/>
              </w:rPr>
              <w:fldChar w:fldCharType="end"/>
            </w:r>
          </w:hyperlink>
        </w:p>
        <w:p w14:paraId="06367EF9" w14:textId="7FF23F99" w:rsidR="000F0072" w:rsidRDefault="00D05138">
          <w:pPr>
            <w:pStyle w:val="TOC2"/>
            <w:rPr>
              <w:rFonts w:asciiTheme="minorHAnsi" w:eastAsiaTheme="minorEastAsia" w:hAnsiTheme="minorHAnsi" w:cstheme="minorBidi"/>
              <w:b w:val="0"/>
              <w:sz w:val="22"/>
              <w:szCs w:val="22"/>
              <w:lang w:val="en-BE" w:eastAsia="en-BE"/>
            </w:rPr>
          </w:pPr>
          <w:hyperlink w:anchor="_Toc133395553" w:history="1">
            <w:r w:rsidR="000F0072" w:rsidRPr="00577476">
              <w:rPr>
                <w:rStyle w:val="Hyperlink"/>
              </w:rPr>
              <w:t>6.4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06/04</w:t>
            </w:r>
            <w:r w:rsidR="000F0072">
              <w:rPr>
                <w:webHidden/>
              </w:rPr>
              <w:tab/>
            </w:r>
            <w:r w:rsidR="000F0072">
              <w:rPr>
                <w:webHidden/>
              </w:rPr>
              <w:fldChar w:fldCharType="begin"/>
            </w:r>
            <w:r w:rsidR="000F0072">
              <w:rPr>
                <w:webHidden/>
              </w:rPr>
              <w:instrText xml:space="preserve"> PAGEREF _Toc133395553 \h </w:instrText>
            </w:r>
            <w:r w:rsidR="000F0072">
              <w:rPr>
                <w:webHidden/>
              </w:rPr>
            </w:r>
            <w:r w:rsidR="000F0072">
              <w:rPr>
                <w:webHidden/>
              </w:rPr>
              <w:fldChar w:fldCharType="separate"/>
            </w:r>
            <w:r w:rsidR="000F0072">
              <w:rPr>
                <w:webHidden/>
              </w:rPr>
              <w:t>15</w:t>
            </w:r>
            <w:r w:rsidR="000F0072">
              <w:rPr>
                <w:webHidden/>
              </w:rPr>
              <w:fldChar w:fldCharType="end"/>
            </w:r>
          </w:hyperlink>
        </w:p>
        <w:p w14:paraId="73B1BDDE" w14:textId="4F2A23A7" w:rsidR="000F0072" w:rsidRDefault="00D05138">
          <w:pPr>
            <w:pStyle w:val="TOC2"/>
            <w:rPr>
              <w:rFonts w:asciiTheme="minorHAnsi" w:eastAsiaTheme="minorEastAsia" w:hAnsiTheme="minorHAnsi" w:cstheme="minorBidi"/>
              <w:b w:val="0"/>
              <w:sz w:val="22"/>
              <w:szCs w:val="22"/>
              <w:lang w:val="en-BE" w:eastAsia="en-BE"/>
            </w:rPr>
          </w:pPr>
          <w:hyperlink w:anchor="_Toc133395554" w:history="1">
            <w:r w:rsidR="000F0072" w:rsidRPr="00577476">
              <w:rPr>
                <w:rStyle w:val="Hyperlink"/>
              </w:rPr>
              <w:t>6.5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07/04</w:t>
            </w:r>
            <w:r w:rsidR="000F0072">
              <w:rPr>
                <w:webHidden/>
              </w:rPr>
              <w:tab/>
            </w:r>
            <w:r w:rsidR="000F0072">
              <w:rPr>
                <w:webHidden/>
              </w:rPr>
              <w:fldChar w:fldCharType="begin"/>
            </w:r>
            <w:r w:rsidR="000F0072">
              <w:rPr>
                <w:webHidden/>
              </w:rPr>
              <w:instrText xml:space="preserve"> PAGEREF _Toc133395554 \h </w:instrText>
            </w:r>
            <w:r w:rsidR="000F0072">
              <w:rPr>
                <w:webHidden/>
              </w:rPr>
            </w:r>
            <w:r w:rsidR="000F0072">
              <w:rPr>
                <w:webHidden/>
              </w:rPr>
              <w:fldChar w:fldCharType="separate"/>
            </w:r>
            <w:r w:rsidR="000F0072">
              <w:rPr>
                <w:webHidden/>
              </w:rPr>
              <w:t>15</w:t>
            </w:r>
            <w:r w:rsidR="000F0072">
              <w:rPr>
                <w:webHidden/>
              </w:rPr>
              <w:fldChar w:fldCharType="end"/>
            </w:r>
          </w:hyperlink>
        </w:p>
        <w:p w14:paraId="04CDDC52" w14:textId="2DC65B61"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55" w:history="1">
            <w:r w:rsidR="000F0072" w:rsidRPr="00577476">
              <w:rPr>
                <w:rStyle w:val="Hyperlink"/>
                <w:noProof/>
              </w:rPr>
              <w:t>7</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7 (10/04 – 14/04)</w:t>
            </w:r>
            <w:r w:rsidR="000F0072">
              <w:rPr>
                <w:noProof/>
                <w:webHidden/>
              </w:rPr>
              <w:tab/>
            </w:r>
            <w:r w:rsidR="000F0072">
              <w:rPr>
                <w:noProof/>
                <w:webHidden/>
              </w:rPr>
              <w:fldChar w:fldCharType="begin"/>
            </w:r>
            <w:r w:rsidR="000F0072">
              <w:rPr>
                <w:noProof/>
                <w:webHidden/>
              </w:rPr>
              <w:instrText xml:space="preserve"> PAGEREF _Toc133395555 \h </w:instrText>
            </w:r>
            <w:r w:rsidR="000F0072">
              <w:rPr>
                <w:noProof/>
                <w:webHidden/>
              </w:rPr>
            </w:r>
            <w:r w:rsidR="000F0072">
              <w:rPr>
                <w:noProof/>
                <w:webHidden/>
              </w:rPr>
              <w:fldChar w:fldCharType="separate"/>
            </w:r>
            <w:r w:rsidR="000F0072">
              <w:rPr>
                <w:noProof/>
                <w:webHidden/>
              </w:rPr>
              <w:t>17</w:t>
            </w:r>
            <w:r w:rsidR="000F0072">
              <w:rPr>
                <w:noProof/>
                <w:webHidden/>
              </w:rPr>
              <w:fldChar w:fldCharType="end"/>
            </w:r>
          </w:hyperlink>
        </w:p>
        <w:p w14:paraId="6889F434" w14:textId="4452549C" w:rsidR="000F0072" w:rsidRDefault="00D05138">
          <w:pPr>
            <w:pStyle w:val="TOC2"/>
            <w:rPr>
              <w:rFonts w:asciiTheme="minorHAnsi" w:eastAsiaTheme="minorEastAsia" w:hAnsiTheme="minorHAnsi" w:cstheme="minorBidi"/>
              <w:b w:val="0"/>
              <w:sz w:val="22"/>
              <w:szCs w:val="22"/>
              <w:lang w:val="en-BE" w:eastAsia="en-BE"/>
            </w:rPr>
          </w:pPr>
          <w:hyperlink w:anchor="_Toc133395556" w:history="1">
            <w:r w:rsidR="000F0072" w:rsidRPr="00577476">
              <w:rPr>
                <w:rStyle w:val="Hyperlink"/>
              </w:rPr>
              <w:t>7.1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10/04</w:t>
            </w:r>
            <w:r w:rsidR="000F0072">
              <w:rPr>
                <w:webHidden/>
              </w:rPr>
              <w:tab/>
            </w:r>
            <w:r w:rsidR="000F0072">
              <w:rPr>
                <w:webHidden/>
              </w:rPr>
              <w:fldChar w:fldCharType="begin"/>
            </w:r>
            <w:r w:rsidR="000F0072">
              <w:rPr>
                <w:webHidden/>
              </w:rPr>
              <w:instrText xml:space="preserve"> PAGEREF _Toc133395556 \h </w:instrText>
            </w:r>
            <w:r w:rsidR="000F0072">
              <w:rPr>
                <w:webHidden/>
              </w:rPr>
            </w:r>
            <w:r w:rsidR="000F0072">
              <w:rPr>
                <w:webHidden/>
              </w:rPr>
              <w:fldChar w:fldCharType="separate"/>
            </w:r>
            <w:r w:rsidR="000F0072">
              <w:rPr>
                <w:webHidden/>
              </w:rPr>
              <w:t>17</w:t>
            </w:r>
            <w:r w:rsidR="000F0072">
              <w:rPr>
                <w:webHidden/>
              </w:rPr>
              <w:fldChar w:fldCharType="end"/>
            </w:r>
          </w:hyperlink>
        </w:p>
        <w:p w14:paraId="0F6A547F" w14:textId="7E90F5D5" w:rsidR="000F0072" w:rsidRDefault="00D05138">
          <w:pPr>
            <w:pStyle w:val="TOC2"/>
            <w:rPr>
              <w:rFonts w:asciiTheme="minorHAnsi" w:eastAsiaTheme="minorEastAsia" w:hAnsiTheme="minorHAnsi" w:cstheme="minorBidi"/>
              <w:b w:val="0"/>
              <w:sz w:val="22"/>
              <w:szCs w:val="22"/>
              <w:lang w:val="en-BE" w:eastAsia="en-BE"/>
            </w:rPr>
          </w:pPr>
          <w:hyperlink w:anchor="_Toc133395557" w:history="1">
            <w:r w:rsidR="000F0072" w:rsidRPr="00577476">
              <w:rPr>
                <w:rStyle w:val="Hyperlink"/>
              </w:rPr>
              <w:t>7.2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11/04</w:t>
            </w:r>
            <w:r w:rsidR="000F0072">
              <w:rPr>
                <w:webHidden/>
              </w:rPr>
              <w:tab/>
            </w:r>
            <w:r w:rsidR="000F0072">
              <w:rPr>
                <w:webHidden/>
              </w:rPr>
              <w:fldChar w:fldCharType="begin"/>
            </w:r>
            <w:r w:rsidR="000F0072">
              <w:rPr>
                <w:webHidden/>
              </w:rPr>
              <w:instrText xml:space="preserve"> PAGEREF _Toc133395557 \h </w:instrText>
            </w:r>
            <w:r w:rsidR="000F0072">
              <w:rPr>
                <w:webHidden/>
              </w:rPr>
            </w:r>
            <w:r w:rsidR="000F0072">
              <w:rPr>
                <w:webHidden/>
              </w:rPr>
              <w:fldChar w:fldCharType="separate"/>
            </w:r>
            <w:r w:rsidR="000F0072">
              <w:rPr>
                <w:webHidden/>
              </w:rPr>
              <w:t>17</w:t>
            </w:r>
            <w:r w:rsidR="000F0072">
              <w:rPr>
                <w:webHidden/>
              </w:rPr>
              <w:fldChar w:fldCharType="end"/>
            </w:r>
          </w:hyperlink>
        </w:p>
        <w:p w14:paraId="7D384B4C" w14:textId="733E6B3B" w:rsidR="000F0072" w:rsidRDefault="00D05138">
          <w:pPr>
            <w:pStyle w:val="TOC2"/>
            <w:rPr>
              <w:rFonts w:asciiTheme="minorHAnsi" w:eastAsiaTheme="minorEastAsia" w:hAnsiTheme="minorHAnsi" w:cstheme="minorBidi"/>
              <w:b w:val="0"/>
              <w:sz w:val="22"/>
              <w:szCs w:val="22"/>
              <w:lang w:val="en-BE" w:eastAsia="en-BE"/>
            </w:rPr>
          </w:pPr>
          <w:hyperlink w:anchor="_Toc133395558" w:history="1">
            <w:r w:rsidR="000F0072" w:rsidRPr="00577476">
              <w:rPr>
                <w:rStyle w:val="Hyperlink"/>
              </w:rPr>
              <w:t>7.3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12/04</w:t>
            </w:r>
            <w:r w:rsidR="000F0072">
              <w:rPr>
                <w:webHidden/>
              </w:rPr>
              <w:tab/>
            </w:r>
            <w:r w:rsidR="000F0072">
              <w:rPr>
                <w:webHidden/>
              </w:rPr>
              <w:fldChar w:fldCharType="begin"/>
            </w:r>
            <w:r w:rsidR="000F0072">
              <w:rPr>
                <w:webHidden/>
              </w:rPr>
              <w:instrText xml:space="preserve"> PAGEREF _Toc133395558 \h </w:instrText>
            </w:r>
            <w:r w:rsidR="000F0072">
              <w:rPr>
                <w:webHidden/>
              </w:rPr>
            </w:r>
            <w:r w:rsidR="000F0072">
              <w:rPr>
                <w:webHidden/>
              </w:rPr>
              <w:fldChar w:fldCharType="separate"/>
            </w:r>
            <w:r w:rsidR="000F0072">
              <w:rPr>
                <w:webHidden/>
              </w:rPr>
              <w:t>17</w:t>
            </w:r>
            <w:r w:rsidR="000F0072">
              <w:rPr>
                <w:webHidden/>
              </w:rPr>
              <w:fldChar w:fldCharType="end"/>
            </w:r>
          </w:hyperlink>
        </w:p>
        <w:p w14:paraId="73ADA788" w14:textId="76DD7B30" w:rsidR="000F0072" w:rsidRDefault="00D05138">
          <w:pPr>
            <w:pStyle w:val="TOC2"/>
            <w:rPr>
              <w:rFonts w:asciiTheme="minorHAnsi" w:eastAsiaTheme="minorEastAsia" w:hAnsiTheme="minorHAnsi" w:cstheme="minorBidi"/>
              <w:b w:val="0"/>
              <w:sz w:val="22"/>
              <w:szCs w:val="22"/>
              <w:lang w:val="en-BE" w:eastAsia="en-BE"/>
            </w:rPr>
          </w:pPr>
          <w:hyperlink w:anchor="_Toc133395559" w:history="1">
            <w:r w:rsidR="000F0072" w:rsidRPr="00577476">
              <w:rPr>
                <w:rStyle w:val="Hyperlink"/>
              </w:rPr>
              <w:t>7.4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13/04</w:t>
            </w:r>
            <w:r w:rsidR="000F0072">
              <w:rPr>
                <w:webHidden/>
              </w:rPr>
              <w:tab/>
            </w:r>
            <w:r w:rsidR="000F0072">
              <w:rPr>
                <w:webHidden/>
              </w:rPr>
              <w:fldChar w:fldCharType="begin"/>
            </w:r>
            <w:r w:rsidR="000F0072">
              <w:rPr>
                <w:webHidden/>
              </w:rPr>
              <w:instrText xml:space="preserve"> PAGEREF _Toc133395559 \h </w:instrText>
            </w:r>
            <w:r w:rsidR="000F0072">
              <w:rPr>
                <w:webHidden/>
              </w:rPr>
            </w:r>
            <w:r w:rsidR="000F0072">
              <w:rPr>
                <w:webHidden/>
              </w:rPr>
              <w:fldChar w:fldCharType="separate"/>
            </w:r>
            <w:r w:rsidR="000F0072">
              <w:rPr>
                <w:webHidden/>
              </w:rPr>
              <w:t>17</w:t>
            </w:r>
            <w:r w:rsidR="000F0072">
              <w:rPr>
                <w:webHidden/>
              </w:rPr>
              <w:fldChar w:fldCharType="end"/>
            </w:r>
          </w:hyperlink>
        </w:p>
        <w:p w14:paraId="6800EF3C" w14:textId="606D63D3" w:rsidR="000F0072" w:rsidRDefault="00D05138">
          <w:pPr>
            <w:pStyle w:val="TOC2"/>
            <w:rPr>
              <w:rFonts w:asciiTheme="minorHAnsi" w:eastAsiaTheme="minorEastAsia" w:hAnsiTheme="minorHAnsi" w:cstheme="minorBidi"/>
              <w:b w:val="0"/>
              <w:sz w:val="22"/>
              <w:szCs w:val="22"/>
              <w:lang w:val="en-BE" w:eastAsia="en-BE"/>
            </w:rPr>
          </w:pPr>
          <w:hyperlink w:anchor="_Toc133395560" w:history="1">
            <w:r w:rsidR="000F0072" w:rsidRPr="00577476">
              <w:rPr>
                <w:rStyle w:val="Hyperlink"/>
              </w:rPr>
              <w:t>7.5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14/04</w:t>
            </w:r>
            <w:r w:rsidR="000F0072">
              <w:rPr>
                <w:webHidden/>
              </w:rPr>
              <w:tab/>
            </w:r>
            <w:r w:rsidR="000F0072">
              <w:rPr>
                <w:webHidden/>
              </w:rPr>
              <w:fldChar w:fldCharType="begin"/>
            </w:r>
            <w:r w:rsidR="000F0072">
              <w:rPr>
                <w:webHidden/>
              </w:rPr>
              <w:instrText xml:space="preserve"> PAGEREF _Toc133395560 \h </w:instrText>
            </w:r>
            <w:r w:rsidR="000F0072">
              <w:rPr>
                <w:webHidden/>
              </w:rPr>
            </w:r>
            <w:r w:rsidR="000F0072">
              <w:rPr>
                <w:webHidden/>
              </w:rPr>
              <w:fldChar w:fldCharType="separate"/>
            </w:r>
            <w:r w:rsidR="000F0072">
              <w:rPr>
                <w:webHidden/>
              </w:rPr>
              <w:t>17</w:t>
            </w:r>
            <w:r w:rsidR="000F0072">
              <w:rPr>
                <w:webHidden/>
              </w:rPr>
              <w:fldChar w:fldCharType="end"/>
            </w:r>
          </w:hyperlink>
        </w:p>
        <w:p w14:paraId="06E6C11E" w14:textId="56F1CB56"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61" w:history="1">
            <w:r w:rsidR="000F0072" w:rsidRPr="00577476">
              <w:rPr>
                <w:rStyle w:val="Hyperlink"/>
                <w:noProof/>
              </w:rPr>
              <w:t>8</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8 (17/04 – 21/04)</w:t>
            </w:r>
            <w:r w:rsidR="000F0072">
              <w:rPr>
                <w:noProof/>
                <w:webHidden/>
              </w:rPr>
              <w:tab/>
            </w:r>
            <w:r w:rsidR="000F0072">
              <w:rPr>
                <w:noProof/>
                <w:webHidden/>
              </w:rPr>
              <w:fldChar w:fldCharType="begin"/>
            </w:r>
            <w:r w:rsidR="000F0072">
              <w:rPr>
                <w:noProof/>
                <w:webHidden/>
              </w:rPr>
              <w:instrText xml:space="preserve"> PAGEREF _Toc133395561 \h </w:instrText>
            </w:r>
            <w:r w:rsidR="000F0072">
              <w:rPr>
                <w:noProof/>
                <w:webHidden/>
              </w:rPr>
            </w:r>
            <w:r w:rsidR="000F0072">
              <w:rPr>
                <w:noProof/>
                <w:webHidden/>
              </w:rPr>
              <w:fldChar w:fldCharType="separate"/>
            </w:r>
            <w:r w:rsidR="000F0072">
              <w:rPr>
                <w:noProof/>
                <w:webHidden/>
              </w:rPr>
              <w:t>18</w:t>
            </w:r>
            <w:r w:rsidR="000F0072">
              <w:rPr>
                <w:noProof/>
                <w:webHidden/>
              </w:rPr>
              <w:fldChar w:fldCharType="end"/>
            </w:r>
          </w:hyperlink>
        </w:p>
        <w:p w14:paraId="5D8B5A16" w14:textId="6FBFC5F9" w:rsidR="000F0072" w:rsidRDefault="00D05138">
          <w:pPr>
            <w:pStyle w:val="TOC2"/>
            <w:rPr>
              <w:rFonts w:asciiTheme="minorHAnsi" w:eastAsiaTheme="minorEastAsia" w:hAnsiTheme="minorHAnsi" w:cstheme="minorBidi"/>
              <w:b w:val="0"/>
              <w:sz w:val="22"/>
              <w:szCs w:val="22"/>
              <w:lang w:val="en-BE" w:eastAsia="en-BE"/>
            </w:rPr>
          </w:pPr>
          <w:hyperlink w:anchor="_Toc133395562" w:history="1">
            <w:r w:rsidR="000F0072" w:rsidRPr="00577476">
              <w:rPr>
                <w:rStyle w:val="Hyperlink"/>
              </w:rPr>
              <w:t>8.1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17/04</w:t>
            </w:r>
            <w:r w:rsidR="000F0072">
              <w:rPr>
                <w:webHidden/>
              </w:rPr>
              <w:tab/>
            </w:r>
            <w:r w:rsidR="000F0072">
              <w:rPr>
                <w:webHidden/>
              </w:rPr>
              <w:fldChar w:fldCharType="begin"/>
            </w:r>
            <w:r w:rsidR="000F0072">
              <w:rPr>
                <w:webHidden/>
              </w:rPr>
              <w:instrText xml:space="preserve"> PAGEREF _Toc133395562 \h </w:instrText>
            </w:r>
            <w:r w:rsidR="000F0072">
              <w:rPr>
                <w:webHidden/>
              </w:rPr>
            </w:r>
            <w:r w:rsidR="000F0072">
              <w:rPr>
                <w:webHidden/>
              </w:rPr>
              <w:fldChar w:fldCharType="separate"/>
            </w:r>
            <w:r w:rsidR="000F0072">
              <w:rPr>
                <w:webHidden/>
              </w:rPr>
              <w:t>18</w:t>
            </w:r>
            <w:r w:rsidR="000F0072">
              <w:rPr>
                <w:webHidden/>
              </w:rPr>
              <w:fldChar w:fldCharType="end"/>
            </w:r>
          </w:hyperlink>
        </w:p>
        <w:p w14:paraId="460BF50E" w14:textId="7F438CDA" w:rsidR="000F0072" w:rsidRDefault="00D05138">
          <w:pPr>
            <w:pStyle w:val="TOC2"/>
            <w:rPr>
              <w:rFonts w:asciiTheme="minorHAnsi" w:eastAsiaTheme="minorEastAsia" w:hAnsiTheme="minorHAnsi" w:cstheme="minorBidi"/>
              <w:b w:val="0"/>
              <w:sz w:val="22"/>
              <w:szCs w:val="22"/>
              <w:lang w:val="en-BE" w:eastAsia="en-BE"/>
            </w:rPr>
          </w:pPr>
          <w:hyperlink w:anchor="_Toc133395563" w:history="1">
            <w:r w:rsidR="000F0072" w:rsidRPr="00577476">
              <w:rPr>
                <w:rStyle w:val="Hyperlink"/>
              </w:rPr>
              <w:t>8.2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18/04</w:t>
            </w:r>
            <w:r w:rsidR="000F0072">
              <w:rPr>
                <w:webHidden/>
              </w:rPr>
              <w:tab/>
            </w:r>
            <w:r w:rsidR="000F0072">
              <w:rPr>
                <w:webHidden/>
              </w:rPr>
              <w:fldChar w:fldCharType="begin"/>
            </w:r>
            <w:r w:rsidR="000F0072">
              <w:rPr>
                <w:webHidden/>
              </w:rPr>
              <w:instrText xml:space="preserve"> PAGEREF _Toc133395563 \h </w:instrText>
            </w:r>
            <w:r w:rsidR="000F0072">
              <w:rPr>
                <w:webHidden/>
              </w:rPr>
            </w:r>
            <w:r w:rsidR="000F0072">
              <w:rPr>
                <w:webHidden/>
              </w:rPr>
              <w:fldChar w:fldCharType="separate"/>
            </w:r>
            <w:r w:rsidR="000F0072">
              <w:rPr>
                <w:webHidden/>
              </w:rPr>
              <w:t>18</w:t>
            </w:r>
            <w:r w:rsidR="000F0072">
              <w:rPr>
                <w:webHidden/>
              </w:rPr>
              <w:fldChar w:fldCharType="end"/>
            </w:r>
          </w:hyperlink>
        </w:p>
        <w:p w14:paraId="53C4E59D" w14:textId="7307F293" w:rsidR="000F0072" w:rsidRDefault="00D05138">
          <w:pPr>
            <w:pStyle w:val="TOC2"/>
            <w:rPr>
              <w:rFonts w:asciiTheme="minorHAnsi" w:eastAsiaTheme="minorEastAsia" w:hAnsiTheme="minorHAnsi" w:cstheme="minorBidi"/>
              <w:b w:val="0"/>
              <w:sz w:val="22"/>
              <w:szCs w:val="22"/>
              <w:lang w:val="en-BE" w:eastAsia="en-BE"/>
            </w:rPr>
          </w:pPr>
          <w:hyperlink w:anchor="_Toc133395564" w:history="1">
            <w:r w:rsidR="000F0072" w:rsidRPr="00577476">
              <w:rPr>
                <w:rStyle w:val="Hyperlink"/>
              </w:rPr>
              <w:t>8.3</w:t>
            </w:r>
            <w:r w:rsidR="000F0072">
              <w:rPr>
                <w:rFonts w:asciiTheme="minorHAnsi" w:eastAsiaTheme="minorEastAsia" w:hAnsiTheme="minorHAnsi" w:cstheme="minorBidi"/>
                <w:b w:val="0"/>
                <w:sz w:val="22"/>
                <w:szCs w:val="22"/>
                <w:lang w:val="en-BE" w:eastAsia="en-BE"/>
              </w:rPr>
              <w:tab/>
            </w:r>
            <w:r w:rsidR="000F0072" w:rsidRPr="00577476">
              <w:rPr>
                <w:rStyle w:val="Hyperlink"/>
              </w:rPr>
              <w:t>Woensdag 19/04</w:t>
            </w:r>
            <w:r w:rsidR="000F0072">
              <w:rPr>
                <w:webHidden/>
              </w:rPr>
              <w:tab/>
            </w:r>
            <w:r w:rsidR="000F0072">
              <w:rPr>
                <w:webHidden/>
              </w:rPr>
              <w:fldChar w:fldCharType="begin"/>
            </w:r>
            <w:r w:rsidR="000F0072">
              <w:rPr>
                <w:webHidden/>
              </w:rPr>
              <w:instrText xml:space="preserve"> PAGEREF _Toc133395564 \h </w:instrText>
            </w:r>
            <w:r w:rsidR="000F0072">
              <w:rPr>
                <w:webHidden/>
              </w:rPr>
            </w:r>
            <w:r w:rsidR="000F0072">
              <w:rPr>
                <w:webHidden/>
              </w:rPr>
              <w:fldChar w:fldCharType="separate"/>
            </w:r>
            <w:r w:rsidR="000F0072">
              <w:rPr>
                <w:webHidden/>
              </w:rPr>
              <w:t>18</w:t>
            </w:r>
            <w:r w:rsidR="000F0072">
              <w:rPr>
                <w:webHidden/>
              </w:rPr>
              <w:fldChar w:fldCharType="end"/>
            </w:r>
          </w:hyperlink>
        </w:p>
        <w:p w14:paraId="43A99579" w14:textId="446AD8F1" w:rsidR="000F0072" w:rsidRDefault="00D05138">
          <w:pPr>
            <w:pStyle w:val="TOC2"/>
            <w:rPr>
              <w:rFonts w:asciiTheme="minorHAnsi" w:eastAsiaTheme="minorEastAsia" w:hAnsiTheme="minorHAnsi" w:cstheme="minorBidi"/>
              <w:b w:val="0"/>
              <w:sz w:val="22"/>
              <w:szCs w:val="22"/>
              <w:lang w:val="en-BE" w:eastAsia="en-BE"/>
            </w:rPr>
          </w:pPr>
          <w:hyperlink w:anchor="_Toc133395565" w:history="1">
            <w:r w:rsidR="000F0072" w:rsidRPr="00577476">
              <w:rPr>
                <w:rStyle w:val="Hyperlink"/>
              </w:rPr>
              <w:t>8.4</w:t>
            </w:r>
            <w:r w:rsidR="000F0072">
              <w:rPr>
                <w:rFonts w:asciiTheme="minorHAnsi" w:eastAsiaTheme="minorEastAsia" w:hAnsiTheme="minorHAnsi" w:cstheme="minorBidi"/>
                <w:b w:val="0"/>
                <w:sz w:val="22"/>
                <w:szCs w:val="22"/>
                <w:lang w:val="en-BE" w:eastAsia="en-BE"/>
              </w:rPr>
              <w:tab/>
            </w:r>
            <w:r w:rsidR="000F0072" w:rsidRPr="00577476">
              <w:rPr>
                <w:rStyle w:val="Hyperlink"/>
              </w:rPr>
              <w:t>Donderdag 20/04</w:t>
            </w:r>
            <w:r w:rsidR="000F0072">
              <w:rPr>
                <w:webHidden/>
              </w:rPr>
              <w:tab/>
            </w:r>
            <w:r w:rsidR="000F0072">
              <w:rPr>
                <w:webHidden/>
              </w:rPr>
              <w:fldChar w:fldCharType="begin"/>
            </w:r>
            <w:r w:rsidR="000F0072">
              <w:rPr>
                <w:webHidden/>
              </w:rPr>
              <w:instrText xml:space="preserve"> PAGEREF _Toc133395565 \h </w:instrText>
            </w:r>
            <w:r w:rsidR="000F0072">
              <w:rPr>
                <w:webHidden/>
              </w:rPr>
            </w:r>
            <w:r w:rsidR="000F0072">
              <w:rPr>
                <w:webHidden/>
              </w:rPr>
              <w:fldChar w:fldCharType="separate"/>
            </w:r>
            <w:r w:rsidR="000F0072">
              <w:rPr>
                <w:webHidden/>
              </w:rPr>
              <w:t>18</w:t>
            </w:r>
            <w:r w:rsidR="000F0072">
              <w:rPr>
                <w:webHidden/>
              </w:rPr>
              <w:fldChar w:fldCharType="end"/>
            </w:r>
          </w:hyperlink>
        </w:p>
        <w:p w14:paraId="5BD809D6" w14:textId="076835DB" w:rsidR="000F0072" w:rsidRDefault="00D05138">
          <w:pPr>
            <w:pStyle w:val="TOC2"/>
            <w:rPr>
              <w:rFonts w:asciiTheme="minorHAnsi" w:eastAsiaTheme="minorEastAsia" w:hAnsiTheme="minorHAnsi" w:cstheme="minorBidi"/>
              <w:b w:val="0"/>
              <w:sz w:val="22"/>
              <w:szCs w:val="22"/>
              <w:lang w:val="en-BE" w:eastAsia="en-BE"/>
            </w:rPr>
          </w:pPr>
          <w:hyperlink w:anchor="_Toc133395566" w:history="1">
            <w:r w:rsidR="000F0072" w:rsidRPr="00577476">
              <w:rPr>
                <w:rStyle w:val="Hyperlink"/>
              </w:rPr>
              <w:t>8.5</w:t>
            </w:r>
            <w:r w:rsidR="000F0072">
              <w:rPr>
                <w:rFonts w:asciiTheme="minorHAnsi" w:eastAsiaTheme="minorEastAsia" w:hAnsiTheme="minorHAnsi" w:cstheme="minorBidi"/>
                <w:b w:val="0"/>
                <w:sz w:val="22"/>
                <w:szCs w:val="22"/>
                <w:lang w:val="en-BE" w:eastAsia="en-BE"/>
              </w:rPr>
              <w:tab/>
            </w:r>
            <w:r w:rsidR="000F0072" w:rsidRPr="00577476">
              <w:rPr>
                <w:rStyle w:val="Hyperlink"/>
              </w:rPr>
              <w:t>Vrijdag 21/04</w:t>
            </w:r>
            <w:r w:rsidR="000F0072">
              <w:rPr>
                <w:webHidden/>
              </w:rPr>
              <w:tab/>
            </w:r>
            <w:r w:rsidR="000F0072">
              <w:rPr>
                <w:webHidden/>
              </w:rPr>
              <w:fldChar w:fldCharType="begin"/>
            </w:r>
            <w:r w:rsidR="000F0072">
              <w:rPr>
                <w:webHidden/>
              </w:rPr>
              <w:instrText xml:space="preserve"> PAGEREF _Toc133395566 \h </w:instrText>
            </w:r>
            <w:r w:rsidR="000F0072">
              <w:rPr>
                <w:webHidden/>
              </w:rPr>
            </w:r>
            <w:r w:rsidR="000F0072">
              <w:rPr>
                <w:webHidden/>
              </w:rPr>
              <w:fldChar w:fldCharType="separate"/>
            </w:r>
            <w:r w:rsidR="000F0072">
              <w:rPr>
                <w:webHidden/>
              </w:rPr>
              <w:t>18</w:t>
            </w:r>
            <w:r w:rsidR="000F0072">
              <w:rPr>
                <w:webHidden/>
              </w:rPr>
              <w:fldChar w:fldCharType="end"/>
            </w:r>
          </w:hyperlink>
        </w:p>
        <w:p w14:paraId="09FE5081" w14:textId="56716920" w:rsidR="000F0072" w:rsidRDefault="00D05138">
          <w:pPr>
            <w:pStyle w:val="TOC1"/>
            <w:rPr>
              <w:rFonts w:asciiTheme="minorHAnsi" w:eastAsiaTheme="minorEastAsia" w:hAnsiTheme="minorHAnsi" w:cstheme="minorBidi"/>
              <w:b w:val="0"/>
              <w:caps w:val="0"/>
              <w:noProof/>
              <w:sz w:val="22"/>
              <w:szCs w:val="22"/>
              <w:lang w:val="en-BE" w:eastAsia="en-BE"/>
            </w:rPr>
          </w:pPr>
          <w:hyperlink w:anchor="_Toc133395567" w:history="1">
            <w:r w:rsidR="000F0072" w:rsidRPr="00577476">
              <w:rPr>
                <w:rStyle w:val="Hyperlink"/>
                <w:noProof/>
              </w:rPr>
              <w:t>9</w:t>
            </w:r>
            <w:r w:rsidR="000F0072">
              <w:rPr>
                <w:rFonts w:asciiTheme="minorHAnsi" w:eastAsiaTheme="minorEastAsia" w:hAnsiTheme="minorHAnsi" w:cstheme="minorBidi"/>
                <w:b w:val="0"/>
                <w:caps w:val="0"/>
                <w:noProof/>
                <w:sz w:val="22"/>
                <w:szCs w:val="22"/>
                <w:lang w:val="en-BE" w:eastAsia="en-BE"/>
              </w:rPr>
              <w:tab/>
            </w:r>
            <w:r w:rsidR="000F0072" w:rsidRPr="00577476">
              <w:rPr>
                <w:rStyle w:val="Hyperlink"/>
                <w:noProof/>
              </w:rPr>
              <w:t>Week 9 (24/04 - 28/04)</w:t>
            </w:r>
            <w:r w:rsidR="000F0072">
              <w:rPr>
                <w:noProof/>
                <w:webHidden/>
              </w:rPr>
              <w:tab/>
            </w:r>
            <w:r w:rsidR="000F0072">
              <w:rPr>
                <w:noProof/>
                <w:webHidden/>
              </w:rPr>
              <w:fldChar w:fldCharType="begin"/>
            </w:r>
            <w:r w:rsidR="000F0072">
              <w:rPr>
                <w:noProof/>
                <w:webHidden/>
              </w:rPr>
              <w:instrText xml:space="preserve"> PAGEREF _Toc133395567 \h </w:instrText>
            </w:r>
            <w:r w:rsidR="000F0072">
              <w:rPr>
                <w:noProof/>
                <w:webHidden/>
              </w:rPr>
            </w:r>
            <w:r w:rsidR="000F0072">
              <w:rPr>
                <w:noProof/>
                <w:webHidden/>
              </w:rPr>
              <w:fldChar w:fldCharType="separate"/>
            </w:r>
            <w:r w:rsidR="000F0072">
              <w:rPr>
                <w:noProof/>
                <w:webHidden/>
              </w:rPr>
              <w:t>19</w:t>
            </w:r>
            <w:r w:rsidR="000F0072">
              <w:rPr>
                <w:noProof/>
                <w:webHidden/>
              </w:rPr>
              <w:fldChar w:fldCharType="end"/>
            </w:r>
          </w:hyperlink>
        </w:p>
        <w:p w14:paraId="7C631EB4" w14:textId="6E90AD35" w:rsidR="000F0072" w:rsidRDefault="00D05138">
          <w:pPr>
            <w:pStyle w:val="TOC2"/>
            <w:rPr>
              <w:rFonts w:asciiTheme="minorHAnsi" w:eastAsiaTheme="minorEastAsia" w:hAnsiTheme="minorHAnsi" w:cstheme="minorBidi"/>
              <w:b w:val="0"/>
              <w:sz w:val="22"/>
              <w:szCs w:val="22"/>
              <w:lang w:val="en-BE" w:eastAsia="en-BE"/>
            </w:rPr>
          </w:pPr>
          <w:hyperlink w:anchor="_Toc133395568" w:history="1">
            <w:r w:rsidR="000F0072" w:rsidRPr="00577476">
              <w:rPr>
                <w:rStyle w:val="Hyperlink"/>
              </w:rPr>
              <w:t>9.1</w:t>
            </w:r>
            <w:r w:rsidR="000F0072">
              <w:rPr>
                <w:rFonts w:asciiTheme="minorHAnsi" w:eastAsiaTheme="minorEastAsia" w:hAnsiTheme="minorHAnsi" w:cstheme="minorBidi"/>
                <w:b w:val="0"/>
                <w:sz w:val="22"/>
                <w:szCs w:val="22"/>
                <w:lang w:val="en-BE" w:eastAsia="en-BE"/>
              </w:rPr>
              <w:tab/>
            </w:r>
            <w:r w:rsidR="000F0072" w:rsidRPr="00577476">
              <w:rPr>
                <w:rStyle w:val="Hyperlink"/>
              </w:rPr>
              <w:t>Maandag 24/04</w:t>
            </w:r>
            <w:r w:rsidR="000F0072">
              <w:rPr>
                <w:webHidden/>
              </w:rPr>
              <w:tab/>
            </w:r>
            <w:r w:rsidR="000F0072">
              <w:rPr>
                <w:webHidden/>
              </w:rPr>
              <w:fldChar w:fldCharType="begin"/>
            </w:r>
            <w:r w:rsidR="000F0072">
              <w:rPr>
                <w:webHidden/>
              </w:rPr>
              <w:instrText xml:space="preserve"> PAGEREF _Toc133395568 \h </w:instrText>
            </w:r>
            <w:r w:rsidR="000F0072">
              <w:rPr>
                <w:webHidden/>
              </w:rPr>
            </w:r>
            <w:r w:rsidR="000F0072">
              <w:rPr>
                <w:webHidden/>
              </w:rPr>
              <w:fldChar w:fldCharType="separate"/>
            </w:r>
            <w:r w:rsidR="000F0072">
              <w:rPr>
                <w:webHidden/>
              </w:rPr>
              <w:t>19</w:t>
            </w:r>
            <w:r w:rsidR="000F0072">
              <w:rPr>
                <w:webHidden/>
              </w:rPr>
              <w:fldChar w:fldCharType="end"/>
            </w:r>
          </w:hyperlink>
        </w:p>
        <w:p w14:paraId="019DE84A" w14:textId="65966C6C" w:rsidR="000F0072" w:rsidRDefault="00D05138">
          <w:pPr>
            <w:pStyle w:val="TOC2"/>
            <w:rPr>
              <w:rFonts w:asciiTheme="minorHAnsi" w:eastAsiaTheme="minorEastAsia" w:hAnsiTheme="minorHAnsi" w:cstheme="minorBidi"/>
              <w:b w:val="0"/>
              <w:sz w:val="22"/>
              <w:szCs w:val="22"/>
              <w:lang w:val="en-BE" w:eastAsia="en-BE"/>
            </w:rPr>
          </w:pPr>
          <w:hyperlink w:anchor="_Toc133395569" w:history="1">
            <w:r w:rsidR="000F0072" w:rsidRPr="00577476">
              <w:rPr>
                <w:rStyle w:val="Hyperlink"/>
              </w:rPr>
              <w:t>9.2</w:t>
            </w:r>
            <w:r w:rsidR="000F0072">
              <w:rPr>
                <w:rFonts w:asciiTheme="minorHAnsi" w:eastAsiaTheme="minorEastAsia" w:hAnsiTheme="minorHAnsi" w:cstheme="minorBidi"/>
                <w:b w:val="0"/>
                <w:sz w:val="22"/>
                <w:szCs w:val="22"/>
                <w:lang w:val="en-BE" w:eastAsia="en-BE"/>
              </w:rPr>
              <w:tab/>
            </w:r>
            <w:r w:rsidR="000F0072" w:rsidRPr="00577476">
              <w:rPr>
                <w:rStyle w:val="Hyperlink"/>
              </w:rPr>
              <w:t>Dinsdag 25/04</w:t>
            </w:r>
            <w:r w:rsidR="000F0072">
              <w:rPr>
                <w:webHidden/>
              </w:rPr>
              <w:tab/>
            </w:r>
            <w:r w:rsidR="000F0072">
              <w:rPr>
                <w:webHidden/>
              </w:rPr>
              <w:fldChar w:fldCharType="begin"/>
            </w:r>
            <w:r w:rsidR="000F0072">
              <w:rPr>
                <w:webHidden/>
              </w:rPr>
              <w:instrText xml:space="preserve"> PAGEREF _Toc133395569 \h </w:instrText>
            </w:r>
            <w:r w:rsidR="000F0072">
              <w:rPr>
                <w:webHidden/>
              </w:rPr>
            </w:r>
            <w:r w:rsidR="000F0072">
              <w:rPr>
                <w:webHidden/>
              </w:rPr>
              <w:fldChar w:fldCharType="separate"/>
            </w:r>
            <w:r w:rsidR="000F0072">
              <w:rPr>
                <w:webHidden/>
              </w:rPr>
              <w:t>19</w:t>
            </w:r>
            <w:r w:rsidR="000F0072">
              <w:rPr>
                <w:webHidden/>
              </w:rPr>
              <w:fldChar w:fldCharType="end"/>
            </w:r>
          </w:hyperlink>
        </w:p>
        <w:p w14:paraId="457DBD8B" w14:textId="21E50CF7" w:rsidR="00AB6B39" w:rsidRDefault="00AB6B39">
          <w:r>
            <w:rPr>
              <w:b/>
              <w:bCs/>
              <w:noProof/>
            </w:rPr>
            <w:fldChar w:fldCharType="end"/>
          </w:r>
        </w:p>
      </w:sdtContent>
    </w:sdt>
    <w:p w14:paraId="0CBA164A" w14:textId="77777777" w:rsidR="00AB6B39" w:rsidRPr="00AB6B39" w:rsidRDefault="00AB6B39" w:rsidP="00AB6B39"/>
    <w:p w14:paraId="756DE666" w14:textId="77777777" w:rsidR="00A12A6F" w:rsidRDefault="00CE42F1" w:rsidP="00A12A6F">
      <w:pPr>
        <w:pStyle w:val="TOC1"/>
        <w:rPr>
          <w:rFonts w:asciiTheme="minorHAnsi" w:eastAsiaTheme="minorEastAsia" w:hAnsiTheme="minorHAnsi" w:cstheme="minorBidi"/>
          <w:b w:val="0"/>
          <w:caps w:val="0"/>
          <w:noProof/>
          <w:sz w:val="22"/>
          <w:szCs w:val="22"/>
          <w:lang w:val="en-GB" w:eastAsia="en-GB"/>
        </w:rPr>
      </w:pPr>
      <w:r>
        <w:fldChar w:fldCharType="begin"/>
      </w:r>
      <w:r w:rsidR="00153653">
        <w:instrText xml:space="preserve"> TOC \o "1-4" \h \z \u </w:instrText>
      </w:r>
      <w:r>
        <w:fldChar w:fldCharType="separate"/>
      </w:r>
    </w:p>
    <w:p w14:paraId="142CC235" w14:textId="77777777" w:rsidR="000C02D6" w:rsidRDefault="000C02D6">
      <w:pPr>
        <w:pStyle w:val="TOC1"/>
        <w:rPr>
          <w:rFonts w:asciiTheme="minorHAnsi" w:eastAsiaTheme="minorEastAsia" w:hAnsiTheme="minorHAnsi" w:cstheme="minorBidi"/>
          <w:b w:val="0"/>
          <w:caps w:val="0"/>
          <w:noProof/>
          <w:sz w:val="22"/>
          <w:szCs w:val="22"/>
          <w:lang w:val="en-GB" w:eastAsia="en-GB"/>
        </w:rPr>
      </w:pPr>
    </w:p>
    <w:p w14:paraId="4339772A" w14:textId="01344B5A" w:rsidR="00DD49C8" w:rsidRDefault="00CE42F1" w:rsidP="002E351F">
      <w:r>
        <w:fldChar w:fldCharType="end"/>
      </w:r>
    </w:p>
    <w:p w14:paraId="20EECE29" w14:textId="77777777" w:rsidR="00E66630" w:rsidRDefault="00E66630">
      <w:pPr>
        <w:spacing w:after="0"/>
      </w:pPr>
      <w:r>
        <w:br w:type="page"/>
      </w:r>
    </w:p>
    <w:p w14:paraId="58BE919C" w14:textId="21E4F6A6" w:rsidR="0021335A" w:rsidRDefault="0021335A" w:rsidP="008F571F">
      <w:pPr>
        <w:pStyle w:val="Heading1"/>
      </w:pPr>
      <w:bookmarkStart w:id="2" w:name="_Toc133395519"/>
      <w:r>
        <w:lastRenderedPageBreak/>
        <w:t>Week 1 (27/02 – 3/03)</w:t>
      </w:r>
      <w:bookmarkEnd w:id="2"/>
    </w:p>
    <w:p w14:paraId="67D70423" w14:textId="54AE2D8C" w:rsidR="0021335A" w:rsidRDefault="0021335A" w:rsidP="0021335A">
      <w:pPr>
        <w:pStyle w:val="Heading2"/>
      </w:pPr>
      <w:bookmarkStart w:id="3" w:name="_Toc133395520"/>
      <w:r>
        <w:t>Maandag 27/02</w:t>
      </w:r>
      <w:bookmarkEnd w:id="3"/>
    </w:p>
    <w:p w14:paraId="39162BD3" w14:textId="689AAE18" w:rsidR="0021335A" w:rsidRDefault="0021335A" w:rsidP="0021335A">
      <w:r>
        <w:t>Vandaag heb ik eerst een rondleiding gekregen van de werkvloer en heb ik enkele collega’s leren kennen. Daarna heeft mijn begeleider mij de nodige info gegeven voor het project dat ik zal moeten uitwerken. De eerste week zal vooral zelfstudie zijn om de nodige patronen te leren kennen en gebruiken. Vandaag was een volledige dag zelfstudie.</w:t>
      </w:r>
      <w:r w:rsidR="00F1117C">
        <w:t xml:space="preserve"> Ik leer bij over .net patronen die we gaan gebruiken bij de opdracht.</w:t>
      </w:r>
    </w:p>
    <w:p w14:paraId="3F9B8630" w14:textId="77777777" w:rsidR="003D2D52" w:rsidRDefault="003D2D52" w:rsidP="0021335A"/>
    <w:p w14:paraId="25204C17" w14:textId="77B7CA7C" w:rsidR="003D2D52" w:rsidRDefault="003D2D52" w:rsidP="003D2D52">
      <w:pPr>
        <w:pStyle w:val="Heading2"/>
      </w:pPr>
      <w:bookmarkStart w:id="4" w:name="_Toc133395521"/>
      <w:r>
        <w:t>Dinsdag</w:t>
      </w:r>
      <w:r w:rsidR="00AB2F10">
        <w:t xml:space="preserve"> 28</w:t>
      </w:r>
      <w:r>
        <w:t>/0</w:t>
      </w:r>
      <w:r w:rsidR="00AB2F10">
        <w:t>2</w:t>
      </w:r>
      <w:bookmarkEnd w:id="4"/>
    </w:p>
    <w:p w14:paraId="02F8FBE0" w14:textId="42A0DA9F" w:rsidR="003D2D52" w:rsidRDefault="003D2D52" w:rsidP="003D2D52">
      <w:r>
        <w:t xml:space="preserve">Vandaag heb ik hele dag bijgeschoolt, ik heb cursussen gevolgd </w:t>
      </w:r>
      <w:r w:rsidR="00BB7A12">
        <w:t>v</w:t>
      </w:r>
      <w:r w:rsidR="00755CDA">
        <w:t>an code-maze.com. In de ochtend om 10 uur is er dagelijks een stand-up meeting voor ons project.</w:t>
      </w:r>
      <w:r w:rsidR="00AB2F10">
        <w:t xml:space="preserve"> Aan deze heb ik ook deelgenomen.</w:t>
      </w:r>
    </w:p>
    <w:p w14:paraId="3CD12116" w14:textId="77777777" w:rsidR="00AB2F10" w:rsidRDefault="00AB2F10" w:rsidP="003D2D52"/>
    <w:p w14:paraId="1BB6046E" w14:textId="22914CAB" w:rsidR="00AB2F10" w:rsidRDefault="00AB2F10" w:rsidP="00AB2F10">
      <w:pPr>
        <w:pStyle w:val="Heading2"/>
      </w:pPr>
      <w:bookmarkStart w:id="5" w:name="_Toc133395522"/>
      <w:r>
        <w:t>Woensdag  01/03</w:t>
      </w:r>
      <w:bookmarkEnd w:id="5"/>
    </w:p>
    <w:p w14:paraId="61B50EB3" w14:textId="26601C9D" w:rsidR="008A0119" w:rsidRDefault="008A0119" w:rsidP="008A0119">
      <w:r w:rsidRPr="008A0119">
        <w:t>Kevin was ziek vandaag, dus de stand-up meeting is niet doorgegaan. Om 13.00 uur had ik een vergadering met mijn collega's, waarmee ik samenwerk aan het project. Tijdens deze vergadering heb ik al veel informatie gekregen over wat er precies moet gebeuren. We zijn nu begonnen aan de analysefase van het project.</w:t>
      </w:r>
      <w:r>
        <w:t xml:space="preserve"> Ik zal samen met een college de back-end maken van dit project.</w:t>
      </w:r>
    </w:p>
    <w:p w14:paraId="57BBBF90" w14:textId="4DF15418" w:rsidR="008A0119" w:rsidRDefault="008A0119" w:rsidP="008A0119">
      <w:pPr>
        <w:pStyle w:val="Heading2"/>
      </w:pPr>
      <w:bookmarkStart w:id="6" w:name="_Toc133395523"/>
      <w:r>
        <w:t>Donderdag 02/03</w:t>
      </w:r>
      <w:bookmarkEnd w:id="6"/>
    </w:p>
    <w:p w14:paraId="7B056928" w14:textId="201E268F" w:rsidR="00607185" w:rsidRPr="00607185" w:rsidRDefault="001B190F" w:rsidP="00607185">
      <w:r w:rsidRPr="001B190F">
        <w:t>Vandaag tijdens de stand-up meeting kregen we meer informatie over wat we precies moeten gaan doen. Ik heb daarna mijn laatste tutorials over QoRS afgerond en ben vervolgens begonnen met het onderzoeken van Google BigQuery, aangezien ik hier nog niet bekend mee was.</w:t>
      </w:r>
    </w:p>
    <w:p w14:paraId="6DAE5947" w14:textId="62CF4A1F" w:rsidR="008A0119" w:rsidRDefault="008A0119" w:rsidP="008A0119">
      <w:pPr>
        <w:pStyle w:val="Heading2"/>
      </w:pPr>
      <w:bookmarkStart w:id="7" w:name="_Toc133395524"/>
      <w:r>
        <w:t>Vrijdag 03/03</w:t>
      </w:r>
      <w:bookmarkEnd w:id="7"/>
    </w:p>
    <w:p w14:paraId="3DA34A9C" w14:textId="01EA63A8" w:rsidR="00913EB7" w:rsidRPr="00913EB7" w:rsidRDefault="00913EB7" w:rsidP="00913EB7">
      <w:r w:rsidRPr="00913EB7">
        <w:t>Vandaag heb ik samen met mijn collega, met wie ik de back-end van het project zal ontwikkelen, overlegd. Hij heeft me meer informatie gegeven over het project en heeft mijn vragen verduidelijkt. Ik heb de code van het project van GitHub gehaald en grondig bestudeerd, zodat ik bekend ben met de implementatie van BigQuery.</w:t>
      </w:r>
      <w:r w:rsidR="00BB17AB">
        <w:t xml:space="preserve"> Hierna heb ik liggen spelen met hoe bigquery werkt, ik heb tables aangemaakt in bigquery en deze ook opgevuld met data uit een csv</w:t>
      </w:r>
      <w:r w:rsidR="00885D38">
        <w:t>. Hierna heb ik een methode geschreven om data uit bigquery te halen in json formaat.</w:t>
      </w:r>
    </w:p>
    <w:p w14:paraId="0467CAB2" w14:textId="5DF7BA05" w:rsidR="002E351F" w:rsidRDefault="008A0119" w:rsidP="008F571F">
      <w:pPr>
        <w:pStyle w:val="Heading1"/>
      </w:pPr>
      <w:bookmarkStart w:id="8" w:name="_Toc133395525"/>
      <w:r>
        <w:lastRenderedPageBreak/>
        <w:t>Week 2 (</w:t>
      </w:r>
      <w:r w:rsidR="00FB0CE3">
        <w:t>6/03 – 10/03)</w:t>
      </w:r>
      <w:bookmarkEnd w:id="8"/>
    </w:p>
    <w:p w14:paraId="68995B6E" w14:textId="77777777" w:rsidR="00FB0CE3" w:rsidRPr="00FB0CE3" w:rsidRDefault="00FB0CE3" w:rsidP="00FB0CE3"/>
    <w:p w14:paraId="1CD7D34D" w14:textId="11B616A7" w:rsidR="00614295" w:rsidRDefault="007141B9" w:rsidP="007141B9">
      <w:pPr>
        <w:pStyle w:val="Heading2"/>
      </w:pPr>
      <w:bookmarkStart w:id="9" w:name="_Toc133395526"/>
      <w:r>
        <w:t>Maandag 6/03</w:t>
      </w:r>
      <w:bookmarkEnd w:id="9"/>
    </w:p>
    <w:p w14:paraId="311A2948" w14:textId="63AD238C" w:rsidR="00BC2A3A" w:rsidRPr="00BC2A3A" w:rsidRDefault="00BC2A3A" w:rsidP="00BC2A3A">
      <w:r w:rsidRPr="00BC2A3A">
        <w:t>Vandaag heb ik samen met Kevin het backend-project voor authenticatie opgezet. Tijdens deze sessie heb ik Kevin meer geleerd over de manier waarop de backend wordt opgezet en geschreven wordt. Nadat ik deze informatie had vergaard, ben ik zelf begonnen met programmeren. Ik heb de JWT-authenticatietool aan het project toegevoegd en ben vervolgens aan de slag gegaan met het opzetten van een systeem voor het loggen van acties in de backend.</w:t>
      </w:r>
    </w:p>
    <w:p w14:paraId="51F710D8" w14:textId="15BA4215" w:rsidR="007141B9" w:rsidRDefault="007141B9" w:rsidP="007141B9">
      <w:pPr>
        <w:pStyle w:val="Heading2"/>
      </w:pPr>
      <w:bookmarkStart w:id="10" w:name="_Toc133395527"/>
      <w:r>
        <w:t>Dinsdag</w:t>
      </w:r>
      <w:r w:rsidR="00982781">
        <w:t xml:space="preserve"> 7/03</w:t>
      </w:r>
      <w:bookmarkEnd w:id="10"/>
    </w:p>
    <w:p w14:paraId="44E57844" w14:textId="77777777" w:rsidR="00EC33FB" w:rsidRDefault="00EC33FB" w:rsidP="00EC33FB">
      <w:r>
        <w:t>Vandaag heb ik een productieve dag gehad waarbij ik samen met Kevin en een andere collega heb samengezeten om de database op te zetten. Dit was nodig om verder te kunnen werken aan de web API voor de objecten. Het opzetten van een database is van cruciaal belang bij het ontwikkelen van een applicatie. Door de database op een efficiënte manier te ontwerpen, zorg je ervoor dat de gegevens snel en makkelijk te vinden zijn.</w:t>
      </w:r>
    </w:p>
    <w:p w14:paraId="7D8E8C72" w14:textId="6732A681" w:rsidR="00EC33FB" w:rsidRPr="00EC33FB" w:rsidRDefault="00EC33FB" w:rsidP="00EC33FB">
      <w:r>
        <w:t>Na het opzetten van de database, heb ik de rest van de dag gewerkt aan de web API voor de objecten. Dit was een uitdagende taak die veel van mijn tijd en aandacht vroeg. Om deze web API goed te laten werken, heb ik veel code moeten schrijven en verschillende endpoints moeten ontwerpen. Gelukkig kon ik tijdens het proces rekenen op de ondersteuning van Kevin en mijn andere collega.</w:t>
      </w:r>
    </w:p>
    <w:p w14:paraId="59DBA258" w14:textId="19A7DA03" w:rsidR="00982781" w:rsidRDefault="00982781" w:rsidP="00982781">
      <w:pPr>
        <w:pStyle w:val="Heading2"/>
      </w:pPr>
      <w:bookmarkStart w:id="11" w:name="_Toc133395528"/>
      <w:r>
        <w:t>Woensdag 8/03</w:t>
      </w:r>
      <w:bookmarkEnd w:id="11"/>
    </w:p>
    <w:p w14:paraId="654D92D2" w14:textId="6A21CA0B" w:rsidR="009B0D3F" w:rsidRPr="009B0D3F" w:rsidRDefault="009B0D3F" w:rsidP="009B0D3F">
      <w:r w:rsidRPr="009B0D3F">
        <w:t>Vandaag heb ik me de hele dag gericht op het afwerken van de web API. Dit was een uitdagende taak die veel nauwkeurigheid en aandacht voor detail vereiste. Ik heb me gericht op het schrijven van code voor verschillende endpoints en het toevoegen van foutafhandelingsmechanismen. Het was een complexe taak, maar dankzij de samenwerking met mijn collega's hebben we een API ontwikkeld die goed presteert, schaalbaar is en gebruiksvriendelijk is.</w:t>
      </w:r>
    </w:p>
    <w:p w14:paraId="1988C181" w14:textId="0D856173" w:rsidR="00982781" w:rsidRDefault="00982781" w:rsidP="00982781">
      <w:pPr>
        <w:pStyle w:val="Heading2"/>
      </w:pPr>
      <w:bookmarkStart w:id="12" w:name="_Toc133395529"/>
      <w:r>
        <w:t>Donderdag 9/03</w:t>
      </w:r>
      <w:bookmarkEnd w:id="12"/>
    </w:p>
    <w:p w14:paraId="4281A8E4" w14:textId="77777777" w:rsidR="00AA3F72" w:rsidRDefault="00AA3F72" w:rsidP="00AA3F72">
      <w:r>
        <w:t>Vandaag heb ik me volledig gericht op het afmaken van de web API, waarbij ik voor elk object de standaard routes heb geschreven. Dit was een uitdagende taak die veel nauwkeurigheid en aandacht voor detail vereiste. Ik heb me gericht op het schrijven van code voor de get, put, post en delete routes, zodat de API kan worden gebruikt om informatie op te halen en te bewerken.</w:t>
      </w:r>
    </w:p>
    <w:p w14:paraId="3CD639BF" w14:textId="77777777" w:rsidR="00AA3F72" w:rsidRDefault="00AA3F72" w:rsidP="00AA3F72">
      <w:r>
        <w:t>Na het voltooien van deze taak kreeg ik nog extra uitleg over de nieuwe patronen die ik zal moeten implementeren, namelijk CQRS en MediatR. Dit zijn twee geavanceerde ontwerppatronen die worden gebruikt om de complexiteit van een applicatie te verminderen en de prestaties te verbeteren.</w:t>
      </w:r>
    </w:p>
    <w:p w14:paraId="01723427" w14:textId="77777777" w:rsidR="00AA3F72" w:rsidRDefault="00AA3F72" w:rsidP="00AA3F72"/>
    <w:p w14:paraId="5CF9D727" w14:textId="25B73816" w:rsidR="00982781" w:rsidRDefault="00982781" w:rsidP="00982781">
      <w:pPr>
        <w:pStyle w:val="Heading2"/>
      </w:pPr>
      <w:bookmarkStart w:id="13" w:name="_Toc133395530"/>
      <w:r>
        <w:lastRenderedPageBreak/>
        <w:t>Vrijdag 10/03</w:t>
      </w:r>
      <w:bookmarkEnd w:id="13"/>
    </w:p>
    <w:p w14:paraId="7184E743" w14:textId="77777777" w:rsidR="00EA6B9E" w:rsidRDefault="00EA6B9E" w:rsidP="00EA6B9E">
      <w:r>
        <w:t>Vandaag heb ik een nieuwe uitdaging aangepakt door de code die ik in de controllers had geschreven over te zetten naar een nieuw patroon genaamd MediatR en CQRS. Deze patronen worden vaak gebruikt om complexe applicaties te ontwerpen en de prestaties te verbeteren. Het was een uitdagende taak, maar ik was opgewonden om mijn vaardigheden als ontwikkelaar te verbeteren en te leren hoe deze patronen werken.</w:t>
      </w:r>
    </w:p>
    <w:p w14:paraId="68D8A3F6" w14:textId="74120792" w:rsidR="00ED620F" w:rsidRDefault="00EA6B9E" w:rsidP="00EA6B9E">
      <w:r>
        <w:t>Voor ik begon aan deze taak, heb ik grondig onderzoek gedaan naar de MediatR en CQRS patronen. Ik wilde er zeker van zijn dat ik de juiste beslissingen nam tijdens het overzetten van de code en dat de prestaties van de applicatie verbeterd zouden worden. Na het doen van research, was ik goed voorbereid om aan de taak te beginnen.</w:t>
      </w:r>
    </w:p>
    <w:p w14:paraId="75C4C8EC" w14:textId="77777777" w:rsidR="00EA6B9E" w:rsidRDefault="00EA6B9E" w:rsidP="00EA6B9E"/>
    <w:p w14:paraId="1FE20390" w14:textId="77777777" w:rsidR="00EA6B9E" w:rsidRDefault="00EA6B9E" w:rsidP="00EA6B9E"/>
    <w:p w14:paraId="2F165A15" w14:textId="77777777" w:rsidR="00EA6B9E" w:rsidRDefault="00EA6B9E" w:rsidP="00EA6B9E"/>
    <w:p w14:paraId="6C011A35" w14:textId="77777777" w:rsidR="00EA6B9E" w:rsidRDefault="00EA6B9E" w:rsidP="00EA6B9E"/>
    <w:p w14:paraId="0DCF1104" w14:textId="77777777" w:rsidR="00EA6B9E" w:rsidRDefault="00EA6B9E" w:rsidP="00EA6B9E"/>
    <w:p w14:paraId="4C88B27D" w14:textId="77777777" w:rsidR="00EA6B9E" w:rsidRDefault="00EA6B9E" w:rsidP="00EA6B9E"/>
    <w:p w14:paraId="79708921" w14:textId="77777777" w:rsidR="00EA6B9E" w:rsidRDefault="00EA6B9E" w:rsidP="00EA6B9E"/>
    <w:p w14:paraId="408CBE8B" w14:textId="77777777" w:rsidR="00EA6B9E" w:rsidRDefault="00EA6B9E" w:rsidP="00EA6B9E"/>
    <w:p w14:paraId="50B184BD" w14:textId="77777777" w:rsidR="00EA6B9E" w:rsidRDefault="00EA6B9E" w:rsidP="00EA6B9E"/>
    <w:p w14:paraId="7CCA90A6" w14:textId="77777777" w:rsidR="00EA6B9E" w:rsidRDefault="00EA6B9E" w:rsidP="00EA6B9E"/>
    <w:p w14:paraId="0F0D7683" w14:textId="77777777" w:rsidR="00EA6B9E" w:rsidRDefault="00EA6B9E" w:rsidP="00EA6B9E"/>
    <w:p w14:paraId="0CF3E92D" w14:textId="77777777" w:rsidR="00EA6B9E" w:rsidRDefault="00EA6B9E" w:rsidP="00EA6B9E"/>
    <w:p w14:paraId="687B3A7B" w14:textId="77777777" w:rsidR="00EA6B9E" w:rsidRDefault="00EA6B9E" w:rsidP="00EA6B9E"/>
    <w:p w14:paraId="633F12A9" w14:textId="77777777" w:rsidR="00EA6B9E" w:rsidRDefault="00EA6B9E" w:rsidP="00EA6B9E"/>
    <w:p w14:paraId="0EF27924" w14:textId="77777777" w:rsidR="00EA6B9E" w:rsidRDefault="00EA6B9E" w:rsidP="00EA6B9E"/>
    <w:p w14:paraId="2A64AAF2" w14:textId="77777777" w:rsidR="00EA6B9E" w:rsidRDefault="00EA6B9E" w:rsidP="00EA6B9E"/>
    <w:p w14:paraId="3303AD04" w14:textId="77777777" w:rsidR="00EA6B9E" w:rsidRDefault="00EA6B9E" w:rsidP="00EA6B9E"/>
    <w:p w14:paraId="44163D06" w14:textId="77777777" w:rsidR="00EA6B9E" w:rsidRDefault="00EA6B9E" w:rsidP="00EA6B9E"/>
    <w:p w14:paraId="5D3374AD" w14:textId="77777777" w:rsidR="00EA6B9E" w:rsidRDefault="00EA6B9E" w:rsidP="00EA6B9E"/>
    <w:p w14:paraId="72741389" w14:textId="77777777" w:rsidR="00EA6B9E" w:rsidRDefault="00EA6B9E" w:rsidP="00EA6B9E"/>
    <w:p w14:paraId="28D40366" w14:textId="77777777" w:rsidR="00EA6B9E" w:rsidRDefault="00EA6B9E" w:rsidP="00EA6B9E"/>
    <w:p w14:paraId="7368B4A1" w14:textId="4AD13146" w:rsidR="00EA6B9E" w:rsidRDefault="00EA6B9E" w:rsidP="00EA6B9E">
      <w:pPr>
        <w:pStyle w:val="Heading1"/>
      </w:pPr>
      <w:bookmarkStart w:id="14" w:name="_Toc133395531"/>
      <w:r>
        <w:lastRenderedPageBreak/>
        <w:t xml:space="preserve">Week 3 </w:t>
      </w:r>
      <w:r w:rsidR="00A526AF">
        <w:t>(</w:t>
      </w:r>
      <w:r>
        <w:t>13/03</w:t>
      </w:r>
      <w:r w:rsidR="00A526AF">
        <w:t xml:space="preserve"> - 17-03)</w:t>
      </w:r>
      <w:bookmarkEnd w:id="14"/>
    </w:p>
    <w:p w14:paraId="29388D9C" w14:textId="77777777" w:rsidR="00A526AF" w:rsidRDefault="00A526AF" w:rsidP="00A526AF"/>
    <w:p w14:paraId="250F80AC" w14:textId="42399593" w:rsidR="00A526AF" w:rsidRDefault="00A526AF" w:rsidP="00A526AF">
      <w:pPr>
        <w:pStyle w:val="Heading2"/>
      </w:pPr>
      <w:bookmarkStart w:id="15" w:name="_Toc133395532"/>
      <w:r>
        <w:t>Maandag 13/03</w:t>
      </w:r>
      <w:bookmarkEnd w:id="15"/>
    </w:p>
    <w:p w14:paraId="4E81EE2D" w14:textId="0498DA01" w:rsidR="00A526AF" w:rsidRDefault="00FD4F99" w:rsidP="00A526AF">
      <w:r w:rsidRPr="00FD4F99">
        <w:t>Vandaag heb ik belangrijke verbeteringen aangebracht aan de authenticatie controller in mijn applicatie. Om een efficiëntere en beter georganiseerde codebase te creëren, heb ik de authenticatie controller omgezet naar het CQRS (Command Query Responsibility Segregation) en MediatR patroon. Deze veranderingen hebben de code beter gestructureerd en geven mij meer controle over het verwerken van verzoeken en het uitvoeren van acties in mijn applicatie.</w:t>
      </w:r>
    </w:p>
    <w:p w14:paraId="37C2BD51" w14:textId="6DFDCBEB" w:rsidR="00FD4F99" w:rsidRDefault="00FD4F99" w:rsidP="00FD4F99">
      <w:pPr>
        <w:pStyle w:val="Heading2"/>
      </w:pPr>
      <w:bookmarkStart w:id="16" w:name="_Toc133395533"/>
      <w:r>
        <w:t>Dinsdag 14/03</w:t>
      </w:r>
      <w:bookmarkEnd w:id="16"/>
    </w:p>
    <w:p w14:paraId="3FFA3282" w14:textId="77777777" w:rsidR="00BA5A9D" w:rsidRDefault="00BA5A9D" w:rsidP="00BA5A9D">
      <w:r>
        <w:t>Vandaag heb ik verschillende kleine taken kunnen afronden in mijn project. Daarnaast heb ik ook tijd genomen om meer te leren over de tools Github Copilot en Gitkraken. Ik geloof dat deze tools mij zullen helpen om efficiënter te werken en mijn productiviteit te verhogen.</w:t>
      </w:r>
    </w:p>
    <w:p w14:paraId="7F6C1E84" w14:textId="77777777" w:rsidR="00BA5A9D" w:rsidRDefault="00BA5A9D" w:rsidP="00BA5A9D">
      <w:r>
        <w:t>Met Github Copilot kan ik bijvoorbeeld code schrijven door middel van artificiële intelligentie, waardoor ik sneller en nauwkeuriger kan werken. Gitkraken daarentegen is een tool waarmee ik mijn Git-repository eenvoudig kan beheren en visualiseren, wat me meer inzicht geeft in de status van mijn project en me helpt om eventuele fouten te detecteren en op te lossen.</w:t>
      </w:r>
    </w:p>
    <w:p w14:paraId="67A9B3A4" w14:textId="12FD0E8F" w:rsidR="00BA5A9D" w:rsidRPr="00BA5A9D" w:rsidRDefault="00BA5A9D" w:rsidP="00BA5A9D">
      <w:r>
        <w:t>Ik ben ervan overtuigd dat deze tools me zullen helpen om meer gedaan te krijgen in minder tijd en met minder fouten, wat me uiteindelijk zal helpen om mijn projecten op een hoger niveau te tillen.</w:t>
      </w:r>
    </w:p>
    <w:p w14:paraId="35B5D814" w14:textId="020EFE92" w:rsidR="00FD4F99" w:rsidRDefault="00DD1D24" w:rsidP="00FD4F99">
      <w:pPr>
        <w:pStyle w:val="Heading2"/>
      </w:pPr>
      <w:bookmarkStart w:id="17" w:name="_Toc133395534"/>
      <w:r>
        <w:t>Woensdag 15/03</w:t>
      </w:r>
      <w:bookmarkEnd w:id="17"/>
    </w:p>
    <w:p w14:paraId="5415E307" w14:textId="77777777" w:rsidR="009B6767" w:rsidRDefault="009B6767" w:rsidP="009B6767">
      <w:r>
        <w:t>Vandaag heb ik mij gefocust op het afronden van het login gedeelte van mijn project. Het was een uitdagende taak om ervoor te zorgen dat het inloggen veilig en gebruiksvriendelijk is, maar ik ben blij dat ik het tot een goed einde heb kunnen brengen.</w:t>
      </w:r>
    </w:p>
    <w:p w14:paraId="74BAEC31" w14:textId="7322A5DD" w:rsidR="00DD1D24" w:rsidRDefault="00DD1D24" w:rsidP="00DD1D24">
      <w:pPr>
        <w:pStyle w:val="Heading2"/>
      </w:pPr>
      <w:bookmarkStart w:id="18" w:name="_Toc133395535"/>
      <w:r>
        <w:t>Donderdag 16/03</w:t>
      </w:r>
      <w:bookmarkEnd w:id="18"/>
    </w:p>
    <w:p w14:paraId="3565A520" w14:textId="77777777" w:rsidR="00171162" w:rsidRDefault="00171162" w:rsidP="00171162">
      <w:r>
        <w:t>Vandaag heb ik diepgaand onderzoek gedaan naar paging in .NET, een belangrijk aspect van efficiënte gegevensverwerking. Dit onderzoek was gericht op het begrijpen van de werking en de best practices voor het implementeren van paging in een .NET-project. Paging helpt bij het beheren van grote datasets door deze op te delen in kleinere stukken, zodat gebruikers en systemen eenvoudiger met de gegevens kunnen werken.</w:t>
      </w:r>
    </w:p>
    <w:p w14:paraId="1EE4E497" w14:textId="77777777" w:rsidR="00171162" w:rsidRDefault="00171162" w:rsidP="00171162">
      <w:r>
        <w:t>Tijdens het onderzoek kwam ik verschillende technieken en methodes tegen die in .NET kunnen worden toegepast om paging te implementeren. Zo ontdekte ik dat Entity Framework Core, een populaire ORM (Object-Relational Mapping) in .NET, ingebouwde functionaliteit heeft voor het uitvoeren van paginering op serverniveau. Dit kan de prestaties van de applicatie aanzienlijk verbeteren door alleen de benodigde gegevens op te halen en te vermijden dat er onnodige gegevens worden geladen.</w:t>
      </w:r>
    </w:p>
    <w:p w14:paraId="2798A345" w14:textId="11356240" w:rsidR="00171162" w:rsidRPr="00171162" w:rsidRDefault="00171162" w:rsidP="00171162">
      <w:r>
        <w:lastRenderedPageBreak/>
        <w:t>Na een grondige analyse van de beschikbare methodes en technieken, heb ik ervoor gekozen om paging te implementeren in het lopende project. Hierbij heb ik rekening gehouden met de specifieke vereisten en doelen van het project. Dit betrof het selecteren van een geschikte aanpak en het aanpassen van de bestaande code om de nieuwe functionaliteit te integreren.</w:t>
      </w:r>
    </w:p>
    <w:p w14:paraId="2E6F7F7E" w14:textId="35A15676" w:rsidR="00DD1D24" w:rsidRDefault="00DD1D24" w:rsidP="00DD1D24">
      <w:pPr>
        <w:pStyle w:val="Heading2"/>
      </w:pPr>
      <w:bookmarkStart w:id="19" w:name="_Toc133395536"/>
      <w:r>
        <w:t>Vrijdag 17/03</w:t>
      </w:r>
      <w:bookmarkEnd w:id="19"/>
    </w:p>
    <w:p w14:paraId="72818316" w14:textId="05518F83" w:rsidR="00DD1D24" w:rsidRDefault="00AF1175" w:rsidP="00A526AF">
      <w:r w:rsidRPr="00AF1175">
        <w:t>Vandaag heb ik een grote stap voorwaarts gezet in het verbeteren van mijn code. Ik heb de tijd genomen om de code grondig te analyseren en te verfijnen, zodat alles nu correct en efficiënt werkt. Bovendien heb ik veel aandacht besteed aan het toevoegen van logging en error handling op verschillende niveaus. Dit helpt niet alleen om eventuele problemen snel op te sporen en op te lossen, maar zorgt er ook voor dat mijn code robuuster en betrouwbaarder is.</w:t>
      </w:r>
    </w:p>
    <w:p w14:paraId="1975F78A" w14:textId="77777777" w:rsidR="00DD1D24" w:rsidRDefault="00DD1D24" w:rsidP="00A526AF"/>
    <w:p w14:paraId="4BE03919" w14:textId="77777777" w:rsidR="00DD1D24" w:rsidRDefault="00DD1D24" w:rsidP="00A526AF"/>
    <w:p w14:paraId="0B33E50C" w14:textId="77777777" w:rsidR="00DD1D24" w:rsidRDefault="00DD1D24" w:rsidP="00A526AF"/>
    <w:p w14:paraId="0E3A467C" w14:textId="77777777" w:rsidR="00DD1D24" w:rsidRDefault="00DD1D24" w:rsidP="00A526AF"/>
    <w:p w14:paraId="0707340F" w14:textId="77777777" w:rsidR="00DD1D24" w:rsidRDefault="00DD1D24" w:rsidP="00A526AF"/>
    <w:p w14:paraId="4C30F5C4" w14:textId="77777777" w:rsidR="00DD1D24" w:rsidRDefault="00DD1D24" w:rsidP="00A526AF"/>
    <w:p w14:paraId="008E4546" w14:textId="77777777" w:rsidR="00DD1D24" w:rsidRDefault="00DD1D24" w:rsidP="00A526AF"/>
    <w:p w14:paraId="594F9CB6" w14:textId="77777777" w:rsidR="00DD1D24" w:rsidRDefault="00DD1D24" w:rsidP="00A526AF"/>
    <w:p w14:paraId="35F85418" w14:textId="77777777" w:rsidR="00DD1D24" w:rsidRDefault="00DD1D24" w:rsidP="00A526AF"/>
    <w:p w14:paraId="3F008BEC" w14:textId="77777777" w:rsidR="00DD1D24" w:rsidRDefault="00DD1D24" w:rsidP="00A526AF"/>
    <w:p w14:paraId="33AC9BCE" w14:textId="77777777" w:rsidR="00DD1D24" w:rsidRDefault="00DD1D24" w:rsidP="00A526AF"/>
    <w:p w14:paraId="1A67AAE3" w14:textId="77777777" w:rsidR="00DD1D24" w:rsidRDefault="00DD1D24" w:rsidP="00A526AF"/>
    <w:p w14:paraId="0844B5AB" w14:textId="77777777" w:rsidR="00DD1D24" w:rsidRDefault="00DD1D24" w:rsidP="00A526AF"/>
    <w:p w14:paraId="6CC6AE4D" w14:textId="77777777" w:rsidR="00DD1D24" w:rsidRDefault="00DD1D24" w:rsidP="00A526AF"/>
    <w:p w14:paraId="7D8CEB82" w14:textId="32D9A3A6" w:rsidR="00DD1D24" w:rsidRDefault="00DD1D24" w:rsidP="00DD1D24">
      <w:pPr>
        <w:pStyle w:val="Heading1"/>
      </w:pPr>
      <w:bookmarkStart w:id="20" w:name="_Toc133395537"/>
      <w:r>
        <w:lastRenderedPageBreak/>
        <w:t>Week 4 (</w:t>
      </w:r>
      <w:r w:rsidR="00393D4B">
        <w:t>20/03 – 24/03)</w:t>
      </w:r>
      <w:bookmarkEnd w:id="20"/>
    </w:p>
    <w:p w14:paraId="476FF790" w14:textId="4060494E" w:rsidR="00393D4B" w:rsidRDefault="00393D4B" w:rsidP="00393D4B">
      <w:pPr>
        <w:pStyle w:val="Heading2"/>
      </w:pPr>
      <w:bookmarkStart w:id="21" w:name="_Toc133395538"/>
      <w:r>
        <w:t>Maandag 20/03</w:t>
      </w:r>
      <w:bookmarkEnd w:id="21"/>
    </w:p>
    <w:p w14:paraId="5E2D0482" w14:textId="012F5802" w:rsidR="00B6452A" w:rsidRPr="00B6452A" w:rsidRDefault="00B6452A" w:rsidP="00B6452A">
      <w:r w:rsidRPr="00B6452A">
        <w:t>Vandaag heb ik een aantal problemen opgelost die zich voordeden in de frontend van het project. Door het analyseren van de code en het testen van verschillende scenario's, was ik in staat om de oorzaken van de problemen te identificeren en de nodige oplossingen te implementeren.</w:t>
      </w:r>
    </w:p>
    <w:p w14:paraId="1DB776FA" w14:textId="33D817A4" w:rsidR="00393D4B" w:rsidRDefault="00393D4B" w:rsidP="00393D4B">
      <w:pPr>
        <w:pStyle w:val="Heading2"/>
      </w:pPr>
      <w:bookmarkStart w:id="22" w:name="_Toc133395539"/>
      <w:r>
        <w:t>Dinsdag 21/03</w:t>
      </w:r>
      <w:bookmarkEnd w:id="22"/>
    </w:p>
    <w:p w14:paraId="4DE2A3FF" w14:textId="77777777" w:rsidR="005A2221" w:rsidRDefault="005A2221" w:rsidP="005A2221">
      <w:r>
        <w:t>Vandaag heb ik nieuwe functies toegevoegd aan mijn project om de gebruikerservaring te verbeteren. Ik heb namelijk de rol-functionaliteit toegevoegd aan de "UserAccounts".</w:t>
      </w:r>
    </w:p>
    <w:p w14:paraId="28B954F5" w14:textId="77777777" w:rsidR="005A2221" w:rsidRDefault="005A2221" w:rsidP="005A2221">
      <w:r>
        <w:t>Bij het aanmaken van een nieuw "UserAccount" dat gekoppeld is aan een "Account", zal de gebruiker automatisch de rol van "Administrator" toegewezen krijgen. Dit biedt mij als ontwikkelaar meer controle over de toegangsniveaus van gebruikers en het beschermt het systeem tegen onbevoegde toegang.</w:t>
      </w:r>
    </w:p>
    <w:p w14:paraId="4E2CCA20" w14:textId="77777777" w:rsidR="005A2221" w:rsidRDefault="005A2221" w:rsidP="005A2221">
      <w:r>
        <w:t>Om de functionaliteit compleet te maken, heb ik ook een extra route toegevoegd om de rol van een specifieke gebruiker te wijzigen. Dit geeft mij als ontwikkelaar de flexibiliteit om de toegangsniveaus van gebruikers in de toekomst te wijzigen, indien nodig.</w:t>
      </w:r>
    </w:p>
    <w:p w14:paraId="0A4DFA7B" w14:textId="38C22159" w:rsidR="005A2221" w:rsidRPr="005A2221" w:rsidRDefault="005A2221" w:rsidP="005A2221">
      <w:r>
        <w:t>Naast de toevoeging van de rol-functionaliteit, heb ik ook nog een extra inlogmogelijkheid toegevoegd voor de gebruikers. In plaats van alleen met een gebruikersnaam in te loggen, kunnen gebruikers nu ook met hun e-mailadres inloggen. Dit maakt het voor de gebruikers gemakkelijker om in te loggen en zorgt voor een betere gebruikerservaring.</w:t>
      </w:r>
    </w:p>
    <w:p w14:paraId="5F41B8BE" w14:textId="6D922FC4" w:rsidR="00393D4B" w:rsidRDefault="00393D4B" w:rsidP="00393D4B">
      <w:pPr>
        <w:pStyle w:val="Heading2"/>
      </w:pPr>
      <w:bookmarkStart w:id="23" w:name="_Toc133395540"/>
      <w:r>
        <w:t>Woensdag 22/03</w:t>
      </w:r>
      <w:bookmarkEnd w:id="23"/>
    </w:p>
    <w:p w14:paraId="280C84BE" w14:textId="77777777" w:rsidR="00ED0573" w:rsidRDefault="00ED0573" w:rsidP="00ED0573">
      <w:r>
        <w:t>Vandaag heb ik besloten om een nieuw model genaamd "ApiCredentials" toe te voegen aan mijn project. Dit model is nodig om de data van de gebruiker op te halen vanuit verschillende sociale media platformen via API.</w:t>
      </w:r>
    </w:p>
    <w:p w14:paraId="424ECFE1" w14:textId="77777777" w:rsidR="00ED0573" w:rsidRDefault="00ED0573" w:rsidP="00ED0573">
      <w:r>
        <w:t>Om te beginnen heb ik het model uitgewerkt en toegevoegd aan mijn project. Hierbij heb ik rekening gehouden met alle nodige eigenschappen die nodig zijn voor het gebruik van API-gebaseerde authenticatie.</w:t>
      </w:r>
    </w:p>
    <w:p w14:paraId="11226EA8" w14:textId="77777777" w:rsidR="00ED0573" w:rsidRDefault="00ED0573" w:rsidP="00ED0573">
      <w:r>
        <w:t>Nadat ik het model had afgerond, heb ik het toegevoegd aan de database via migrations. Dit betekent dat ik een migratie heb aangemaakt om de tabel van het "ApiCredentials" model te maken in mijn database. Vervolgens heb ik deze migratie uitgevoerd om de tabel daadwerkelijk in de database aan te maken.</w:t>
      </w:r>
    </w:p>
    <w:p w14:paraId="57A6B564" w14:textId="44798107" w:rsidR="00ED0573" w:rsidRPr="00ED0573" w:rsidRDefault="00ED0573" w:rsidP="00ED0573">
      <w:r>
        <w:t>Ten slotte heb ik ook alle benodigde voorbereidingen getroffen om ervoor te zorgen dat ik in de toekomst gemakkelijk verder kan werken aan deze functionaliteit</w:t>
      </w:r>
      <w:r w:rsidR="001B3539">
        <w:t xml:space="preserve"> wanneer ik de nodige extra informatie verkregen heb.</w:t>
      </w:r>
    </w:p>
    <w:p w14:paraId="73676E67" w14:textId="62BC49FB" w:rsidR="00393D4B" w:rsidRDefault="00393D4B" w:rsidP="00393D4B">
      <w:pPr>
        <w:pStyle w:val="Heading2"/>
      </w:pPr>
      <w:bookmarkStart w:id="24" w:name="_Toc133395541"/>
      <w:r>
        <w:t>Donderdag 23/03</w:t>
      </w:r>
      <w:bookmarkEnd w:id="24"/>
    </w:p>
    <w:p w14:paraId="275550FD" w14:textId="77777777" w:rsidR="00463E0A" w:rsidRDefault="00463E0A" w:rsidP="00463E0A"/>
    <w:p w14:paraId="17D80314" w14:textId="77777777" w:rsidR="00DD36F3" w:rsidRDefault="00DD36F3" w:rsidP="00DD36F3">
      <w:r>
        <w:lastRenderedPageBreak/>
        <w:t>Vandaag heb ik de kans gekregen om uitgebreide en gedetailleerde uitleg te ontvangen over het backend project waar ik binnenkort aan zal beginnen. Deze extra informatie heeft me een beter inzicht gegeven in de verschillende aspecten van het project, zoals de doelen, vereisten, technologieën en mijlpalen die we moeten bereiken.</w:t>
      </w:r>
    </w:p>
    <w:p w14:paraId="328BF851" w14:textId="3428AF0D" w:rsidR="00121CF1" w:rsidRPr="00121CF1" w:rsidRDefault="00DD36F3" w:rsidP="00DD36F3">
      <w:r>
        <w:t>De uitleg begon met een overzicht van het project, waarbij de algemene doelstellingen en de verwachte resultaten werden besproken. Vervolgens werden de specifieke taken en verantwoordelijkheden binnen het project toegelicht, zodat ik een duidelijk beeld kreeg van wat er van mij wordt verwacht en hoe mijn bijdrage zal passen binnen het grotere geheel van het project.</w:t>
      </w:r>
    </w:p>
    <w:p w14:paraId="1017C097" w14:textId="3F9EBCBA" w:rsidR="00393D4B" w:rsidRDefault="00393D4B" w:rsidP="00393D4B">
      <w:pPr>
        <w:pStyle w:val="Heading2"/>
      </w:pPr>
      <w:bookmarkStart w:id="25" w:name="_Toc133395542"/>
      <w:r>
        <w:t>Vrijdag 24/03</w:t>
      </w:r>
      <w:bookmarkEnd w:id="25"/>
    </w:p>
    <w:p w14:paraId="47ADDA29" w14:textId="70755139" w:rsidR="00377AEF" w:rsidRDefault="005603C3" w:rsidP="00377AEF">
      <w:r w:rsidRPr="005603C3">
        <w:t>Vandaag heb ik me beziggehouden met het schrijven van unit tests voor het authentication backend project. Hoewel ik niet veel ervaring had met het schrijven van deze tests, heb ik mezelf de nodige kennis eigen gemaakt door middel van uitgebreid onderzoek.</w:t>
      </w:r>
    </w:p>
    <w:p w14:paraId="7C8C468B" w14:textId="77777777" w:rsidR="00E97598" w:rsidRDefault="00E97598" w:rsidP="00377AEF"/>
    <w:p w14:paraId="0C39C721" w14:textId="77777777" w:rsidR="00E97598" w:rsidRDefault="00E97598" w:rsidP="00377AEF"/>
    <w:p w14:paraId="477F0BB9" w14:textId="77777777" w:rsidR="00E97598" w:rsidRDefault="00E97598" w:rsidP="00377AEF"/>
    <w:p w14:paraId="231D7548" w14:textId="77777777" w:rsidR="00E97598" w:rsidRDefault="00E97598" w:rsidP="00377AEF"/>
    <w:p w14:paraId="0E1EC31C" w14:textId="77777777" w:rsidR="00E97598" w:rsidRDefault="00E97598" w:rsidP="00377AEF"/>
    <w:p w14:paraId="3CA12FC0" w14:textId="77777777" w:rsidR="00E97598" w:rsidRDefault="00E97598" w:rsidP="00377AEF"/>
    <w:p w14:paraId="531A1125" w14:textId="77777777" w:rsidR="00E97598" w:rsidRDefault="00E97598" w:rsidP="00377AEF"/>
    <w:p w14:paraId="5BDC4264" w14:textId="77777777" w:rsidR="00E97598" w:rsidRDefault="00E97598" w:rsidP="00377AEF"/>
    <w:p w14:paraId="13CE2E91" w14:textId="77777777" w:rsidR="00E97598" w:rsidRDefault="00E97598" w:rsidP="00377AEF"/>
    <w:p w14:paraId="2C83DE07" w14:textId="77777777" w:rsidR="00E97598" w:rsidRDefault="00E97598" w:rsidP="00377AEF"/>
    <w:p w14:paraId="6D377A3D" w14:textId="77777777" w:rsidR="00E97598" w:rsidRDefault="00E97598" w:rsidP="00377AEF"/>
    <w:p w14:paraId="77695C2B" w14:textId="77777777" w:rsidR="00E97598" w:rsidRDefault="00E97598" w:rsidP="00377AEF"/>
    <w:p w14:paraId="7F12C293" w14:textId="77777777" w:rsidR="00E97598" w:rsidRDefault="00E97598" w:rsidP="00377AEF"/>
    <w:p w14:paraId="08547831" w14:textId="77777777" w:rsidR="00E97598" w:rsidRDefault="00E97598" w:rsidP="00377AEF"/>
    <w:p w14:paraId="5B86B9F8" w14:textId="77777777" w:rsidR="00E97598" w:rsidRDefault="00E97598" w:rsidP="00377AEF"/>
    <w:p w14:paraId="46C4B0FB" w14:textId="77777777" w:rsidR="00E97598" w:rsidRDefault="00E97598" w:rsidP="00377AEF"/>
    <w:p w14:paraId="1353A15C" w14:textId="77777777" w:rsidR="00E97598" w:rsidRDefault="00E97598" w:rsidP="00377AEF"/>
    <w:p w14:paraId="6CB12A3C" w14:textId="77777777" w:rsidR="00E97598" w:rsidRDefault="00E97598" w:rsidP="00377AEF"/>
    <w:p w14:paraId="2CAC6AD6" w14:textId="77777777" w:rsidR="00E97598" w:rsidRDefault="00E97598" w:rsidP="00377AEF"/>
    <w:p w14:paraId="19061E28" w14:textId="46135AC7" w:rsidR="00E97598" w:rsidRDefault="00E97598" w:rsidP="00E97598">
      <w:pPr>
        <w:pStyle w:val="Heading1"/>
      </w:pPr>
      <w:bookmarkStart w:id="26" w:name="_Toc133395543"/>
      <w:r>
        <w:lastRenderedPageBreak/>
        <w:t>Week 5</w:t>
      </w:r>
      <w:r w:rsidR="000214C1">
        <w:t xml:space="preserve"> ( 27/03 – 31/03</w:t>
      </w:r>
      <w:r w:rsidR="00A9062F">
        <w:t xml:space="preserve"> )</w:t>
      </w:r>
      <w:bookmarkEnd w:id="26"/>
    </w:p>
    <w:p w14:paraId="41C706A8" w14:textId="68A00D61" w:rsidR="00A9062F" w:rsidRDefault="00DA0F59" w:rsidP="00A9062F">
      <w:pPr>
        <w:pStyle w:val="Heading2"/>
      </w:pPr>
      <w:bookmarkStart w:id="27" w:name="_Toc133395544"/>
      <w:r>
        <w:t>Maandag 27/03</w:t>
      </w:r>
      <w:bookmarkEnd w:id="27"/>
    </w:p>
    <w:p w14:paraId="09F7167E" w14:textId="77777777" w:rsidR="00814ADE" w:rsidRDefault="00814ADE" w:rsidP="00814ADE">
      <w:r>
        <w:t>Vandaag hebben wij, "De Mas Koppen", samen gezeten om het project nog eens grondig te bespreken en waar nodig aanpassingen te maken. Na afloop hebben we een brainstormsessie gehouden om onze data modellen verder te ontwikkelen.</w:t>
      </w:r>
    </w:p>
    <w:p w14:paraId="302AF1DF" w14:textId="77777777" w:rsidR="00814ADE" w:rsidRDefault="00814ADE" w:rsidP="00814ADE"/>
    <w:p w14:paraId="2AAD6CEB" w14:textId="360D048B" w:rsidR="00814ADE" w:rsidRDefault="00814ADE" w:rsidP="00814ADE">
      <w:pPr>
        <w:pStyle w:val="Heading2"/>
      </w:pPr>
      <w:bookmarkStart w:id="28" w:name="_Toc133395545"/>
      <w:r>
        <w:t>Dinsdag 28/03</w:t>
      </w:r>
      <w:bookmarkEnd w:id="28"/>
    </w:p>
    <w:p w14:paraId="672682FD" w14:textId="4261C3C8" w:rsidR="00814ADE" w:rsidRDefault="003D187E" w:rsidP="00814ADE">
      <w:r w:rsidRPr="003D187E">
        <w:t>Op deze dag ben ik aan de slag gegaan met het oplossen van de problemen die werden aangekaart tijdens de vergadering die we gisteren hadden. Ik heb aandachtig geluisterd naar alle opmerkingen en suggesties die werden gegeven en ben nu bezig om deze op een efficiënte manier aan te pakken. Het doel is om ervoor te zorgen dat het project soepel blijft verlopen en dat we onze doelen binnen de gestelde deadlines kunnen bereiken. Ik heb daarom de tijd genomen om de issues zorgvuldig te analyseren en te prioriteren op basis van hun urgentie en impact op het project. Vervolgens ben ik begonnen met het implementeren van oplossingen en het maken van aanpassingen waar nodig, om zo het project naar een hoger niveau te tillen.</w:t>
      </w:r>
    </w:p>
    <w:p w14:paraId="098B8C4D" w14:textId="77777777" w:rsidR="003D187E" w:rsidRDefault="003D187E" w:rsidP="00814ADE"/>
    <w:p w14:paraId="073467F1" w14:textId="10D1DCBB" w:rsidR="003D187E" w:rsidRDefault="003D187E" w:rsidP="003D187E">
      <w:pPr>
        <w:pStyle w:val="Heading2"/>
      </w:pPr>
      <w:bookmarkStart w:id="29" w:name="_Toc133395546"/>
      <w:r>
        <w:t>Woensdag 29/03</w:t>
      </w:r>
      <w:bookmarkEnd w:id="29"/>
    </w:p>
    <w:p w14:paraId="06967FDC" w14:textId="77777777" w:rsidR="0069589C" w:rsidRDefault="0069589C" w:rsidP="0069589C">
      <w:r>
        <w:t>Op deze dag hebben wij ons volledig gericht op het analyseren en verbeteren van het back-end project. We hebben uitvoerig nagedacht over alle aspecten van het project om tot een beter model te komen dat aansluit bij onze doelen en verwachtingen. Gedurende de dag hebben we ons volledig toegelegd op het creëren van schema's en modellen die ons kunnen helpen het project verder te ontwikkelen en te optimaliseren.</w:t>
      </w:r>
    </w:p>
    <w:p w14:paraId="4B7C0BFC" w14:textId="4C18C42E" w:rsidR="00814ADE" w:rsidRDefault="0069589C" w:rsidP="0069589C">
      <w:r>
        <w:t>We hebben ons daarbij gericht op het identificeren van eventuele zwakke punten in het huidige model en het bedenken van oplossingen om deze te versterken en te verbeteren. Daarbij hebben we rekening gehouden met alle verschillende aspecten van het project, zoals de technologieën die we gebruiken, de behoeften van onze gebruikers en de doelen die we willen bereiken.</w:t>
      </w:r>
    </w:p>
    <w:p w14:paraId="264EF14E" w14:textId="283071AF" w:rsidR="007F0319" w:rsidRDefault="007F0319" w:rsidP="007F0319">
      <w:pPr>
        <w:pStyle w:val="Heading2"/>
      </w:pPr>
      <w:bookmarkStart w:id="30" w:name="_Toc133395547"/>
      <w:r>
        <w:t>Donderdag 30/03</w:t>
      </w:r>
      <w:bookmarkEnd w:id="30"/>
    </w:p>
    <w:p w14:paraId="61D07FA2" w14:textId="455BCD61" w:rsidR="007F0319" w:rsidRDefault="007F0319" w:rsidP="007F0319">
      <w:r>
        <w:t>Vandaag had ik presentatie voor mijn plan van aanpak achteraf heb ik nog wat verder gedaan aan waar ik de vorgie dag nog niet klaar</w:t>
      </w:r>
      <w:r w:rsidR="00D31575">
        <w:t xml:space="preserve"> mee was.</w:t>
      </w:r>
    </w:p>
    <w:p w14:paraId="38E2119B" w14:textId="77777777" w:rsidR="00A731E8" w:rsidRDefault="00A731E8" w:rsidP="007F0319"/>
    <w:p w14:paraId="0F497677" w14:textId="77777777" w:rsidR="00A731E8" w:rsidRDefault="00A731E8" w:rsidP="007F0319"/>
    <w:p w14:paraId="45AAEEDF" w14:textId="77777777" w:rsidR="00A731E8" w:rsidRDefault="00A731E8" w:rsidP="007F0319"/>
    <w:p w14:paraId="515DBF17" w14:textId="77777777" w:rsidR="00A731E8" w:rsidRDefault="00A731E8" w:rsidP="007F0319"/>
    <w:p w14:paraId="74396A98" w14:textId="1157E839" w:rsidR="00A731E8" w:rsidRDefault="00A731E8" w:rsidP="00A731E8">
      <w:pPr>
        <w:pStyle w:val="Heading2"/>
      </w:pPr>
      <w:bookmarkStart w:id="31" w:name="_Toc133395548"/>
      <w:r>
        <w:lastRenderedPageBreak/>
        <w:t>Vrijdag 31/03</w:t>
      </w:r>
      <w:bookmarkEnd w:id="31"/>
    </w:p>
    <w:p w14:paraId="5CCBBA03" w14:textId="4EBA2CC1" w:rsidR="00E115EB" w:rsidRDefault="0070502B" w:rsidP="00E115EB">
      <w:r w:rsidRPr="0070502B">
        <w:t>Op deze dag heb ik mij voornamelijk gericht op de ontwikkeling van de controller van de organisaties, waarbij ik erin geslaagd ben om maar liefst 75% van dit deelproject te voltooien. Het was een uitdagende dag omdat er grote veranderingen en aanpassingen aan het project waren doorgevoerd die het geheel complexer maakten. Ondanks deze uitdagingen ben ik erin geslaagd om mijn vaardigheden en expertise in te zetten om de controller van de organisaties op een hoog niveau te ontwikkelen.</w:t>
      </w:r>
    </w:p>
    <w:p w14:paraId="25C5614F" w14:textId="77777777" w:rsidR="003A723B" w:rsidRDefault="003A723B" w:rsidP="00E115EB"/>
    <w:p w14:paraId="5BD863ED" w14:textId="77777777" w:rsidR="003A723B" w:rsidRDefault="003A723B" w:rsidP="00E115EB"/>
    <w:p w14:paraId="65DABDDB" w14:textId="133073D5" w:rsidR="003A723B" w:rsidRDefault="003A723B" w:rsidP="003A723B">
      <w:pPr>
        <w:pStyle w:val="Heading1"/>
      </w:pPr>
      <w:bookmarkStart w:id="32" w:name="_Toc133395549"/>
      <w:r>
        <w:lastRenderedPageBreak/>
        <w:t xml:space="preserve">Week 6 ( 03/04 </w:t>
      </w:r>
      <w:r w:rsidR="004C2D27">
        <w:t>– 07/04 )</w:t>
      </w:r>
      <w:bookmarkEnd w:id="32"/>
    </w:p>
    <w:p w14:paraId="3D079163" w14:textId="77777777" w:rsidR="004C2D27" w:rsidRDefault="004C2D27" w:rsidP="004C2D27"/>
    <w:p w14:paraId="3E0A3557" w14:textId="0E36B1EE" w:rsidR="004C2D27" w:rsidRDefault="004C2D27" w:rsidP="004C2D27">
      <w:pPr>
        <w:pStyle w:val="Heading2"/>
      </w:pPr>
      <w:bookmarkStart w:id="33" w:name="_Toc133395550"/>
      <w:r>
        <w:t>Maandag</w:t>
      </w:r>
      <w:r w:rsidR="004023BC">
        <w:t xml:space="preserve"> 03/04</w:t>
      </w:r>
      <w:bookmarkEnd w:id="33"/>
    </w:p>
    <w:p w14:paraId="257179EF" w14:textId="77777777" w:rsidR="00041153" w:rsidRDefault="00041153" w:rsidP="00041153">
      <w:r>
        <w:t>Op deze dag heb ik mijn focus gelegd op het afronden van de controller van de organisaties. Het was een uitdagende dag waarbij ik mijn volledige vaardigheden en expertise heb ingezet om het project tot een succesvol einde te brengen.</w:t>
      </w:r>
    </w:p>
    <w:p w14:paraId="416B13A7" w14:textId="3AEB633E" w:rsidR="004023BC" w:rsidRDefault="00041153" w:rsidP="00041153">
      <w:r>
        <w:t>Ik heb me verdiept in de nieuwe gedachtengang en modellen die in het project zijn geïntroduceerd. Door deze nieuwe concepten te verwerken in mijn werk, heb ik ervoor gezorgd dat de controller van de organisaties nu perfect functioneert zoals het hoort. Hierbij heb ik veel aandacht besteed aan de details en de kwaliteit van mijn werk, om te garanderen dat alles op een soepele manier werkt.</w:t>
      </w:r>
    </w:p>
    <w:p w14:paraId="4501637B" w14:textId="3941E97E" w:rsidR="004023BC" w:rsidRDefault="004023BC" w:rsidP="00B65C27">
      <w:pPr>
        <w:pStyle w:val="Heading2"/>
      </w:pPr>
      <w:bookmarkStart w:id="34" w:name="_Toc133395551"/>
      <w:r>
        <w:t>Dinsdag 04/04</w:t>
      </w:r>
      <w:bookmarkEnd w:id="34"/>
    </w:p>
    <w:p w14:paraId="1178B161" w14:textId="0E9964DC" w:rsidR="00B65C27" w:rsidRDefault="00B65C27" w:rsidP="00B65C27">
      <w:r w:rsidRPr="00B65C27">
        <w:t>Vandaag heb ik de user controller helemaal afgerond. Door de ingrijpende veranderingen in het datamodel en de omvangrijke refactor die we hebben doorgevoerd, moest ik behoorlijk veel aanpassingen maken. Het was een uitdagende en tijdrovende klus, maar uiteindelijk heb ik het voor elkaar gekregen om alles goed op elkaar af te stemmen. Hierdoor functioneert de user controller nu weer naar behoren en sluit deze naadloos aan op de vernieuwde structuur van ons project.</w:t>
      </w:r>
    </w:p>
    <w:p w14:paraId="54A48294" w14:textId="4FCFEBA2" w:rsidR="00B65C27" w:rsidRDefault="00B65C27" w:rsidP="00B65C27">
      <w:pPr>
        <w:pStyle w:val="Heading2"/>
      </w:pPr>
      <w:bookmarkStart w:id="35" w:name="_Toc133395552"/>
      <w:r>
        <w:t>Woensdag 05/04</w:t>
      </w:r>
      <w:bookmarkEnd w:id="35"/>
    </w:p>
    <w:p w14:paraId="59263CCB" w14:textId="6DE54CC0" w:rsidR="00822673" w:rsidRPr="00822673" w:rsidRDefault="00822673" w:rsidP="00822673">
      <w:r w:rsidRPr="00822673">
        <w:t>Vandaag ben ik begonnen met het implementeren van een nieuwe functionaliteit binnen ons systeem, namelijk het toevoegen van de apicredentials tabel. Met deze nieuwe tabel kunnen we de nodige tokens opslaan die vereist zijn voor het maken van verbindingen met verschillende API's.</w:t>
      </w:r>
    </w:p>
    <w:p w14:paraId="7B1C8FB8" w14:textId="67107036" w:rsidR="00B65C27" w:rsidRDefault="00B65C27" w:rsidP="00B65C27">
      <w:pPr>
        <w:pStyle w:val="Heading2"/>
      </w:pPr>
      <w:bookmarkStart w:id="36" w:name="_Toc133395553"/>
      <w:r>
        <w:t>Donderdag 06/04</w:t>
      </w:r>
      <w:bookmarkEnd w:id="36"/>
    </w:p>
    <w:p w14:paraId="7B8C2274" w14:textId="436E56A8" w:rsidR="008560C1" w:rsidRPr="008560C1" w:rsidRDefault="008560C1" w:rsidP="008560C1">
      <w:r w:rsidRPr="008560C1">
        <w:t>Vandaag heb ik samen met mijn collega Ward gewerkt aan het opschonen van onze code, om ervoor te zorgen dat het geheel veel gestructureerder en gedetailleerder is. We hebben ons gericht op het verbeteren van de naming conventions, zodat deze nu veel duidelijker en consistenter zijn. Daarnaast hebben we ook extra mappen aangemaakt om de verschillende onderdelen van onze code beter te organiseren en te scheiden.</w:t>
      </w:r>
    </w:p>
    <w:p w14:paraId="2CDB4E62" w14:textId="1507F21E" w:rsidR="00B65C27" w:rsidRDefault="00B65C27" w:rsidP="00B65C27">
      <w:pPr>
        <w:pStyle w:val="Heading2"/>
      </w:pPr>
      <w:bookmarkStart w:id="37" w:name="_Toc133395554"/>
      <w:r>
        <w:t>Vrijdag 07/04</w:t>
      </w:r>
      <w:bookmarkEnd w:id="37"/>
    </w:p>
    <w:p w14:paraId="321BBC6F" w14:textId="44792EB1" w:rsidR="006A7357" w:rsidRPr="006A7357" w:rsidRDefault="006A7357" w:rsidP="006A7357">
      <w:r>
        <w:t xml:space="preserve">Vandaag heb ik verder </w:t>
      </w:r>
      <w:r w:rsidR="00E57570">
        <w:t>de code opgeschoont.</w:t>
      </w:r>
    </w:p>
    <w:p w14:paraId="1184CAF7" w14:textId="77777777" w:rsidR="00DD05BA" w:rsidRDefault="00DD05BA" w:rsidP="00DD05BA"/>
    <w:p w14:paraId="5E486834" w14:textId="77777777" w:rsidR="00DD05BA" w:rsidRDefault="00DD05BA" w:rsidP="00DD05BA"/>
    <w:p w14:paraId="1696689E" w14:textId="77777777" w:rsidR="00DD05BA" w:rsidRDefault="00DD05BA" w:rsidP="00DD05BA"/>
    <w:p w14:paraId="3BB3147D" w14:textId="77777777" w:rsidR="00DD05BA" w:rsidRDefault="00DD05BA" w:rsidP="00DD05BA"/>
    <w:p w14:paraId="2612292D" w14:textId="02F6B4B3" w:rsidR="00DD05BA" w:rsidRDefault="00DD05BA" w:rsidP="00DD05BA">
      <w:pPr>
        <w:pStyle w:val="Heading1"/>
      </w:pPr>
      <w:bookmarkStart w:id="38" w:name="_Toc133395555"/>
      <w:r>
        <w:lastRenderedPageBreak/>
        <w:t>Week 7 (</w:t>
      </w:r>
      <w:r w:rsidR="00620E25">
        <w:t>10/04 – 14/04)</w:t>
      </w:r>
      <w:bookmarkEnd w:id="38"/>
    </w:p>
    <w:p w14:paraId="1A221B17" w14:textId="77777777" w:rsidR="00620E25" w:rsidRDefault="00620E25" w:rsidP="00620E25"/>
    <w:p w14:paraId="2FA2A581" w14:textId="284D2B80" w:rsidR="00620E25" w:rsidRDefault="00620E25" w:rsidP="00620E25">
      <w:pPr>
        <w:pStyle w:val="Heading2"/>
      </w:pPr>
      <w:bookmarkStart w:id="39" w:name="_Toc133395556"/>
      <w:r>
        <w:t>Maandag 10/04</w:t>
      </w:r>
      <w:bookmarkEnd w:id="39"/>
    </w:p>
    <w:p w14:paraId="787290DD" w14:textId="6BFB111A" w:rsidR="00620E25" w:rsidRPr="00620E25" w:rsidRDefault="00947D64" w:rsidP="00620E25">
      <w:r>
        <w:t>Feestdag (paasmaandag)</w:t>
      </w:r>
      <w:r w:rsidR="00037836">
        <w:t>.</w:t>
      </w:r>
    </w:p>
    <w:p w14:paraId="64BC1A65" w14:textId="6A4E074F" w:rsidR="00620E25" w:rsidRDefault="00620E25" w:rsidP="00620E25">
      <w:pPr>
        <w:pStyle w:val="Heading2"/>
      </w:pPr>
      <w:bookmarkStart w:id="40" w:name="_Toc133395557"/>
      <w:r>
        <w:t>Dinsdag 11/04</w:t>
      </w:r>
      <w:bookmarkEnd w:id="40"/>
    </w:p>
    <w:p w14:paraId="33B84118" w14:textId="19CC02C4" w:rsidR="00620E25" w:rsidRPr="00620E25" w:rsidRDefault="00947D64" w:rsidP="00620E25">
      <w:r>
        <w:t>Afwezig wegens ziekte</w:t>
      </w:r>
      <w:r w:rsidR="00037836">
        <w:t>.</w:t>
      </w:r>
    </w:p>
    <w:p w14:paraId="6D53B901" w14:textId="2BA01C9C" w:rsidR="00620E25" w:rsidRDefault="00620E25" w:rsidP="00620E25">
      <w:pPr>
        <w:pStyle w:val="Heading2"/>
      </w:pPr>
      <w:bookmarkStart w:id="41" w:name="_Toc133395558"/>
      <w:r>
        <w:t>Woensdag 12/04</w:t>
      </w:r>
      <w:bookmarkEnd w:id="41"/>
    </w:p>
    <w:p w14:paraId="5A49A399" w14:textId="77777777" w:rsidR="007A5DC6" w:rsidRDefault="007A5DC6" w:rsidP="007A5DC6">
      <w:r>
        <w:t>Vandaag heb ik enkele belangrijke wijzigingen aangebracht in de codebase van mijn applicatie. Het betrof specifiek een route die nodig was voor het valideren van een JSON Web Token (JWT), die essentieel is voor de beveiliging van de applicatie.</w:t>
      </w:r>
    </w:p>
    <w:p w14:paraId="40715285" w14:textId="24AEA855" w:rsidR="007A5DC6" w:rsidRPr="007A5DC6" w:rsidRDefault="007A5DC6" w:rsidP="007A5DC6">
      <w:r>
        <w:t>Ik heb deze route toegevoegd om ervoor te zorgen dat alleen geautoriseerde gebruikers toegang hebben tot bepaalde functies en gegevens binnen de applicatie. Door de JWT te valideren, kan ik ervoor zorgen dat alleen gebruikers met geldige inloggegevens toegang hebben tot de beveiligde functies.</w:t>
      </w:r>
    </w:p>
    <w:p w14:paraId="30DA462D" w14:textId="34EAA9A5" w:rsidR="00620E25" w:rsidRDefault="00620E25" w:rsidP="00620E25">
      <w:pPr>
        <w:pStyle w:val="Heading2"/>
      </w:pPr>
      <w:bookmarkStart w:id="42" w:name="_Toc133395559"/>
      <w:r>
        <w:t>Donderdag 13/04</w:t>
      </w:r>
      <w:bookmarkEnd w:id="42"/>
    </w:p>
    <w:p w14:paraId="4B4B7F69" w14:textId="77777777" w:rsidR="009D6F78" w:rsidRDefault="009D6F78" w:rsidP="009D6F78">
      <w:r>
        <w:t>Vandaag heb ik me beziggehouden met het beveiligen van een HTTP route op een zeer effectieve en efficiënte manier, zodat alleen andere backends toegang hebben tot deze route. Het is belangrijk om de beveiliging van routes serieus te nemen, omdat het anders mogelijk is dat onbevoegden toegang krijgen tot gevoelige informatie of kunnen manipuleren met de functionaliteit van de applicatie.</w:t>
      </w:r>
    </w:p>
    <w:p w14:paraId="38E27AE3" w14:textId="513A9082" w:rsidR="009D6F78" w:rsidRPr="009D6F78" w:rsidRDefault="009D6F78" w:rsidP="009D6F78">
      <w:r>
        <w:t>Om deze route te beveiligen, heb ik onderzoek gedaan naar verschillende beveiligingsmechanismen, zoals authenticatie en autorisatie. Ik heb nagedacht over welke specifieke mechanismen en protocollen geschikt zijn voor mijn applicatie. Vervolgens heb ik code geschreven om deze beveiligingsmechanismen te implementeren en getest of ze goed functioneren.</w:t>
      </w:r>
    </w:p>
    <w:p w14:paraId="6D0029D4" w14:textId="3E29D44F" w:rsidR="00620E25" w:rsidRDefault="00620E25" w:rsidP="00620E25">
      <w:pPr>
        <w:pStyle w:val="Heading2"/>
      </w:pPr>
      <w:bookmarkStart w:id="43" w:name="_Toc133395560"/>
      <w:r>
        <w:t>Vrijdag 14/04</w:t>
      </w:r>
      <w:bookmarkEnd w:id="43"/>
    </w:p>
    <w:p w14:paraId="610428AF" w14:textId="0B7077D5" w:rsidR="009D6F78" w:rsidRDefault="009D6F78" w:rsidP="009D6F78">
      <w:r>
        <w:t>Vandaag heb ik mijn research van gisteren omgezet tot een werkend geheel</w:t>
      </w:r>
      <w:r w:rsidR="0007346D">
        <w:t>.</w:t>
      </w:r>
      <w:r w:rsidR="009409AD">
        <w:t xml:space="preserve"> Hier ben ik hele dag mee bezig geweest.</w:t>
      </w:r>
    </w:p>
    <w:p w14:paraId="5BEC4986" w14:textId="77777777" w:rsidR="00E57570" w:rsidRDefault="00E57570" w:rsidP="009D6F78"/>
    <w:p w14:paraId="71CC64D8" w14:textId="77777777" w:rsidR="00E57570" w:rsidRDefault="00E57570" w:rsidP="009D6F78"/>
    <w:p w14:paraId="0FC21ACE" w14:textId="77777777" w:rsidR="00E57570" w:rsidRDefault="00E57570" w:rsidP="009D6F78"/>
    <w:p w14:paraId="0786FC54" w14:textId="77777777" w:rsidR="00E57570" w:rsidRDefault="00E57570" w:rsidP="009D6F78"/>
    <w:p w14:paraId="49BBDD62" w14:textId="77777777" w:rsidR="00E57570" w:rsidRDefault="00E57570" w:rsidP="009D6F78"/>
    <w:p w14:paraId="063D5249" w14:textId="69E42944" w:rsidR="00E57570" w:rsidRDefault="00E57570" w:rsidP="00E57570">
      <w:pPr>
        <w:pStyle w:val="Heading1"/>
      </w:pPr>
      <w:bookmarkStart w:id="44" w:name="_Toc133395561"/>
      <w:r>
        <w:lastRenderedPageBreak/>
        <w:t xml:space="preserve">Week 8 (17/04 </w:t>
      </w:r>
      <w:r w:rsidR="00661A35">
        <w:t>–</w:t>
      </w:r>
      <w:r>
        <w:t xml:space="preserve"> </w:t>
      </w:r>
      <w:r w:rsidR="00661A35">
        <w:t>21/04)</w:t>
      </w:r>
      <w:bookmarkEnd w:id="44"/>
    </w:p>
    <w:p w14:paraId="0FB54783" w14:textId="77777777" w:rsidR="00661A35" w:rsidRDefault="00661A35" w:rsidP="00661A35"/>
    <w:p w14:paraId="64B08EEB" w14:textId="710231BB" w:rsidR="00661A35" w:rsidRDefault="00661A35" w:rsidP="00661A35">
      <w:pPr>
        <w:pStyle w:val="Heading2"/>
      </w:pPr>
      <w:bookmarkStart w:id="45" w:name="_Toc133395562"/>
      <w:r>
        <w:t>Maandag 17/04</w:t>
      </w:r>
      <w:bookmarkEnd w:id="45"/>
    </w:p>
    <w:p w14:paraId="27AE37A2" w14:textId="6579DE4D" w:rsidR="00B62D45" w:rsidRPr="00B62D45" w:rsidRDefault="00B62D45" w:rsidP="00B62D45">
      <w:r w:rsidRPr="00B62D45">
        <w:t>Vandaag heb ik met succes een nieuwe functionaliteit toegevoegd aan het systeem, namelijk het genereren van een uitnodigingscode voor organisaties. Met deze code kunnen nieuwe gebruikers op een gemakkelijke en efficiënte manier aan een organisatie worden toegevoegd. Ik heb ook nieuwe routes gecreëerd in het systeem die het mogelijk maken om een gebruiker toe te voegen aan een organisatie met behulp van deze uitnodigingscode.</w:t>
      </w:r>
    </w:p>
    <w:p w14:paraId="3FBF997A" w14:textId="18F62E18" w:rsidR="00661A35" w:rsidRDefault="00661A35" w:rsidP="00661A35">
      <w:pPr>
        <w:pStyle w:val="Heading2"/>
      </w:pPr>
      <w:bookmarkStart w:id="46" w:name="_Toc133395563"/>
      <w:r>
        <w:t>Dinsdag 18/04</w:t>
      </w:r>
      <w:bookmarkEnd w:id="46"/>
    </w:p>
    <w:p w14:paraId="16A0791F" w14:textId="009FA5FC" w:rsidR="00E5000F" w:rsidRPr="00E5000F" w:rsidRDefault="00E5000F" w:rsidP="00E5000F">
      <w:r w:rsidRPr="00E5000F">
        <w:t>Vandaag heb ik me toegewijd aan het grondig herzien en verbeteren van de codebase, met als doel de efficiëntie te verhogen en de onderhoudsinspanningen te verminderen. Ik heb me gericht op het opschonen van de code, wat inhoudt dat ik onnodige code heb verwijderd en dubbele functies heb samengevoegd om de leesbaarheid te verbeteren. Daarnaast heb ik ook gekeken naar mogelijke refactors, waarbij ik bestaande code heb herschreven om deze gemakkelijker te begrijpen en te onderhouden.</w:t>
      </w:r>
    </w:p>
    <w:p w14:paraId="3B173053" w14:textId="7944F714" w:rsidR="00661A35" w:rsidRDefault="00661A35" w:rsidP="00661A35">
      <w:pPr>
        <w:pStyle w:val="Heading2"/>
      </w:pPr>
      <w:bookmarkStart w:id="47" w:name="_Toc133395564"/>
      <w:r>
        <w:t>Woensdag 19/04</w:t>
      </w:r>
      <w:bookmarkEnd w:id="47"/>
    </w:p>
    <w:p w14:paraId="4E553B5F" w14:textId="39829493" w:rsidR="00E5000F" w:rsidRPr="00E5000F" w:rsidRDefault="00E5000F" w:rsidP="00E5000F">
      <w:r>
        <w:t>Vandaag heb ik verder gewerkt waar ik gisteren mee bezig was.</w:t>
      </w:r>
    </w:p>
    <w:p w14:paraId="012659CC" w14:textId="76963A67" w:rsidR="00661A35" w:rsidRDefault="00661A35" w:rsidP="00661A35">
      <w:pPr>
        <w:pStyle w:val="Heading2"/>
      </w:pPr>
      <w:bookmarkStart w:id="48" w:name="_Toc133395565"/>
      <w:r>
        <w:t>Donderdag 20/04</w:t>
      </w:r>
      <w:bookmarkEnd w:id="48"/>
    </w:p>
    <w:p w14:paraId="60A029CF" w14:textId="6F6AB6FE" w:rsidR="00532B74" w:rsidRPr="00532B74" w:rsidRDefault="00532B74" w:rsidP="00532B74">
      <w:r>
        <w:t>Afwezig wegens presentatie voor school</w:t>
      </w:r>
      <w:r w:rsidR="00037836">
        <w:t>.</w:t>
      </w:r>
    </w:p>
    <w:p w14:paraId="4599DDAB" w14:textId="7BFDF79A" w:rsidR="00661A35" w:rsidRDefault="00661A35" w:rsidP="00661A35">
      <w:pPr>
        <w:pStyle w:val="Heading2"/>
      </w:pPr>
      <w:bookmarkStart w:id="49" w:name="_Toc133395566"/>
      <w:r>
        <w:t>Vrijdag 21/04</w:t>
      </w:r>
      <w:bookmarkEnd w:id="49"/>
    </w:p>
    <w:p w14:paraId="507DE067" w14:textId="77777777" w:rsidR="009422F8" w:rsidRDefault="009422F8" w:rsidP="009422F8">
      <w:r>
        <w:t>Vandaag ben ik begonnen met het uitzoeken van hoe we een endpoint kunnen maken om de toegangscode voor de LinkedIn API te vernieuwen. We willen er zeker van zijn dat onze gebruikers probleemloos toegang hebben tot alle functionaliteiten van de LinkedIn API zonder zich zorgen te maken over verlopen toegangscodes.</w:t>
      </w:r>
    </w:p>
    <w:p w14:paraId="754D0D3E" w14:textId="67262921" w:rsidR="00F92107" w:rsidRDefault="009422F8" w:rsidP="009422F8">
      <w:r>
        <w:t>Ik moet een beetje onderzoek doen om te begrijpen hoe de LinkedIn API werkt en welke stappen we moeten nemen om de toegang te vernieuwen. Maar zodra ik alles heb uitgezocht, ga ik beginnen met het schrijven van de code om deze functie te maken.</w:t>
      </w:r>
    </w:p>
    <w:p w14:paraId="2CF5315C" w14:textId="77777777" w:rsidR="009422F8" w:rsidRDefault="009422F8" w:rsidP="009422F8"/>
    <w:p w14:paraId="44931AF5" w14:textId="77777777" w:rsidR="009422F8" w:rsidRDefault="009422F8" w:rsidP="009422F8"/>
    <w:p w14:paraId="2F260B4E" w14:textId="77777777" w:rsidR="009422F8" w:rsidRDefault="009422F8" w:rsidP="009422F8"/>
    <w:p w14:paraId="673537FE" w14:textId="77777777" w:rsidR="009422F8" w:rsidRDefault="009422F8" w:rsidP="009422F8"/>
    <w:p w14:paraId="6952DCD0" w14:textId="77777777" w:rsidR="009422F8" w:rsidRDefault="009422F8" w:rsidP="009422F8"/>
    <w:p w14:paraId="099CDCB1" w14:textId="6B92DA7A" w:rsidR="009422F8" w:rsidRDefault="009422F8" w:rsidP="009422F8">
      <w:pPr>
        <w:pStyle w:val="Heading1"/>
      </w:pPr>
      <w:bookmarkStart w:id="50" w:name="_Toc133395567"/>
      <w:r>
        <w:lastRenderedPageBreak/>
        <w:t>Week 9 (24/04</w:t>
      </w:r>
      <w:r w:rsidR="00BF4B8D">
        <w:t xml:space="preserve"> </w:t>
      </w:r>
      <w:r>
        <w:t>-</w:t>
      </w:r>
      <w:r w:rsidR="00BF4B8D">
        <w:t xml:space="preserve"> 28/04)</w:t>
      </w:r>
      <w:bookmarkEnd w:id="50"/>
    </w:p>
    <w:p w14:paraId="2178C373" w14:textId="77777777" w:rsidR="00BF4B8D" w:rsidRDefault="00BF4B8D" w:rsidP="00BF4B8D"/>
    <w:p w14:paraId="57548DF3" w14:textId="1B654089" w:rsidR="00BF4B8D" w:rsidRDefault="00BF4B8D" w:rsidP="00BF4B8D">
      <w:pPr>
        <w:pStyle w:val="Heading2"/>
      </w:pPr>
      <w:bookmarkStart w:id="51" w:name="_Toc133395568"/>
      <w:r>
        <w:t>Maandag 24/04</w:t>
      </w:r>
      <w:bookmarkEnd w:id="51"/>
    </w:p>
    <w:p w14:paraId="6AA3AF49" w14:textId="25C8EFFC" w:rsidR="00BF4B8D" w:rsidRDefault="00336CCE" w:rsidP="00BF4B8D">
      <w:r w:rsidRPr="00336CCE">
        <w:t>Vandaag was een productieve dag voor mij, omdat ik erin geslaagd ben om de resultaten van mijn onderzoek van vorige week om te zetten in effectieve code. Dit was geen gemakkelijke taak, aangezien het proces een behoorlijk diepgaande kennis van programmeren vereiste, maar ik ben blij dat ik erin geslaagd ben om het te doen.</w:t>
      </w:r>
    </w:p>
    <w:p w14:paraId="35A70B97" w14:textId="77777777" w:rsidR="00336CCE" w:rsidRDefault="00336CCE" w:rsidP="00BF4B8D"/>
    <w:p w14:paraId="399C27C1" w14:textId="77777777" w:rsidR="00336CCE" w:rsidRDefault="00336CCE" w:rsidP="00336CCE">
      <w:pPr>
        <w:pStyle w:val="Heading2"/>
      </w:pPr>
      <w:bookmarkStart w:id="52" w:name="_Toc133395569"/>
      <w:r>
        <w:t>Dinsdag 25/04</w:t>
      </w:r>
      <w:bookmarkEnd w:id="52"/>
    </w:p>
    <w:p w14:paraId="178B06CC" w14:textId="69BF39E1" w:rsidR="004920B8" w:rsidRDefault="004920B8" w:rsidP="004920B8">
      <w:r w:rsidRPr="004920B8">
        <w:t>Vandaag heb ik een belangrijke taak volbracht door een nieuwe endpoint toe te voegen aan onze API. Deze endpoint is ontworpen om een JSON Web Token (JWT) te valideren en te controleren op bepaalde voorwaarden. Dit was een noodzakelijke stap om ervoor te zorgen dat onze andere backend systemen de juiste toegang hebben tot de benodigde gegevens.</w:t>
      </w:r>
    </w:p>
    <w:p w14:paraId="7D6B9084" w14:textId="77777777" w:rsidR="0092513F" w:rsidRDefault="0092513F" w:rsidP="004920B8"/>
    <w:p w14:paraId="1FEAA2AC" w14:textId="1194B1DD" w:rsidR="0092513F" w:rsidRDefault="0092513F" w:rsidP="0092513F">
      <w:pPr>
        <w:pStyle w:val="Heading2"/>
      </w:pPr>
      <w:r>
        <w:t>Woensdag 26/04</w:t>
      </w:r>
    </w:p>
    <w:p w14:paraId="6BD567EC" w14:textId="5F817DD9" w:rsidR="002E174E" w:rsidRDefault="002E174E" w:rsidP="002E174E">
      <w:r w:rsidRPr="002E174E">
        <w:t>Vandaag ontving ik waardevolle feedback op de endpoint die ik gisteren heb ontwikkeld. Ik heb deze feedback ter harte genomen en de endpoint aangepast om ervoor te zorgen dat deze kan worden geïntegreerd met onze andere databases. Ik ben blij te kunnen melden dat de aanpassingen succesvol zijn geïmplementeerd, waardoor de endpoint nu volledig functioneel is.</w:t>
      </w:r>
    </w:p>
    <w:p w14:paraId="2DF17963" w14:textId="77777777" w:rsidR="00D601DE" w:rsidRDefault="00D601DE" w:rsidP="00D601DE">
      <w:pPr>
        <w:pStyle w:val="Heading2"/>
        <w:numPr>
          <w:ilvl w:val="0"/>
          <w:numId w:val="0"/>
        </w:numPr>
        <w:ind w:left="1021" w:hanging="1021"/>
      </w:pPr>
    </w:p>
    <w:p w14:paraId="3B0E8803" w14:textId="17A12DCC" w:rsidR="00D601DE" w:rsidRDefault="00D601DE" w:rsidP="00D601DE">
      <w:pPr>
        <w:pStyle w:val="Heading2"/>
      </w:pPr>
      <w:r>
        <w:t>Donderdag 27/04</w:t>
      </w:r>
    </w:p>
    <w:p w14:paraId="0012A215" w14:textId="77777777" w:rsidR="00442BAA" w:rsidRDefault="00442BAA" w:rsidP="00442BAA">
      <w:r>
        <w:t>Vandaag heb ik enkele kleine maar belangrijke aanpassingen doorgevoerd aan de endpoint die verantwoordelijk is voor het valideren van de JWT-token. Deze verbeteringen zijn gericht op het verhogen van de beveiliging en het waarborgen van de juiste toegang tot gevoelige informatie.</w:t>
      </w:r>
    </w:p>
    <w:p w14:paraId="7874C248" w14:textId="77777777" w:rsidR="00442BAA" w:rsidRDefault="00442BAA" w:rsidP="00442BAA">
      <w:r>
        <w:t>In de eerste plaats heb ik ervoor gezorgd dat de token grondig wordt gecontroleerd op geldigheid voordat verdere verwerking plaatsvindt. Dit is een cruciale stap om te voorkomen dat ongeldige of gemanipuleerde tokens worden geaccepteerd en mogelijk toegang krijgen tot gegevens waarvoor ze geen toestemming hebben.</w:t>
      </w:r>
    </w:p>
    <w:p w14:paraId="059C69A2" w14:textId="7CDB4F09" w:rsidR="00D601DE" w:rsidRDefault="00442BAA" w:rsidP="00442BAA">
      <w:r>
        <w:t>Vervolgens, na de validatie van de JWT-token, heb ik een extra controle geïmplementeerd die nagaat of de gebruiker daadwerkelijk deel uitmaakt van de betreffende organisatie. Deze stap is essentieel om ervoor te zorgen dat alleen geautoriseerde leden toegang hebben tot de gegevens van de organisatie en om ongeoorloofde toegang door buitenstaanders te voorkomen.</w:t>
      </w:r>
    </w:p>
    <w:p w14:paraId="2C6231EA" w14:textId="007DEE01" w:rsidR="00D601DE" w:rsidRDefault="00D601DE" w:rsidP="00D601DE">
      <w:pPr>
        <w:pStyle w:val="Heading2"/>
      </w:pPr>
      <w:r>
        <w:lastRenderedPageBreak/>
        <w:t>Vrijdag 28/04</w:t>
      </w:r>
    </w:p>
    <w:p w14:paraId="3FBEFFBE" w14:textId="115BFFFB" w:rsidR="004902B2" w:rsidRDefault="004902B2" w:rsidP="004902B2">
      <w:r w:rsidRPr="004902B2">
        <w:t>Vandaag heb ik mijn tijd besteed aan het uitvoeren van een aantal belangrijke refactoringstaken om de kwaliteit en efficiëntie van mijn code te verbeteren. Het is altijd goed om de code regelmatig te herzien en te optimaliseren, aangezien dit kan leiden tot betere prestaties en een gemakkelijker te onderhouden codebase.</w:t>
      </w:r>
    </w:p>
    <w:p w14:paraId="523CA1D0" w14:textId="058A5094" w:rsidR="00BB4DDB" w:rsidRDefault="00BB4DDB" w:rsidP="004902B2">
      <w:r w:rsidRPr="00BB4DDB">
        <w:t>Daarnaast heb ik gewerkt aan de implementatie van een nieuw endpoint dat verantwoordelijk is voor het controleren van uitnodigingscodes en het bepalen tot welke organisatie deze behoren. Dit is een belangrijke toevoeging, omdat het helpt bij het waarborgen van de veiligheid en nauwkeurigheid van het toewijzingsproces voor gebruikers die zich bij een organisatie willen aansluiten.</w:t>
      </w:r>
    </w:p>
    <w:p w14:paraId="12FC1AD9" w14:textId="77777777" w:rsidR="00BB4DDB" w:rsidRDefault="00BB4DDB" w:rsidP="004902B2"/>
    <w:p w14:paraId="1F5CDA56" w14:textId="77777777" w:rsidR="00BB4DDB" w:rsidRDefault="00BB4DDB" w:rsidP="004902B2"/>
    <w:p w14:paraId="166DE008" w14:textId="77777777" w:rsidR="00BB4DDB" w:rsidRDefault="00BB4DDB" w:rsidP="004902B2"/>
    <w:p w14:paraId="5A24ACF2" w14:textId="77777777" w:rsidR="00BB4DDB" w:rsidRDefault="00BB4DDB" w:rsidP="004902B2"/>
    <w:p w14:paraId="7466CF29" w14:textId="77777777" w:rsidR="00BB4DDB" w:rsidRDefault="00BB4DDB" w:rsidP="004902B2"/>
    <w:p w14:paraId="04F1CA20" w14:textId="77777777" w:rsidR="00BB4DDB" w:rsidRDefault="00BB4DDB" w:rsidP="004902B2"/>
    <w:p w14:paraId="24A6C3F4" w14:textId="77777777" w:rsidR="00BB4DDB" w:rsidRDefault="00BB4DDB" w:rsidP="004902B2"/>
    <w:p w14:paraId="312E1A74" w14:textId="77777777" w:rsidR="00BB4DDB" w:rsidRDefault="00BB4DDB" w:rsidP="004902B2"/>
    <w:p w14:paraId="7F3D1D60" w14:textId="77777777" w:rsidR="00BB4DDB" w:rsidRDefault="00BB4DDB" w:rsidP="004902B2"/>
    <w:p w14:paraId="2EC01A14" w14:textId="77777777" w:rsidR="00BB4DDB" w:rsidRDefault="00BB4DDB" w:rsidP="004902B2"/>
    <w:p w14:paraId="35885994" w14:textId="77777777" w:rsidR="00BB4DDB" w:rsidRDefault="00BB4DDB" w:rsidP="004902B2"/>
    <w:p w14:paraId="43934D81" w14:textId="77777777" w:rsidR="00BB4DDB" w:rsidRDefault="00BB4DDB" w:rsidP="004902B2"/>
    <w:p w14:paraId="7FD3830C" w14:textId="77777777" w:rsidR="00BB4DDB" w:rsidRDefault="00BB4DDB" w:rsidP="004902B2"/>
    <w:p w14:paraId="64B5AFEC" w14:textId="77777777" w:rsidR="00BB4DDB" w:rsidRDefault="00BB4DDB" w:rsidP="004902B2"/>
    <w:p w14:paraId="6A7931C3" w14:textId="77777777" w:rsidR="00BB4DDB" w:rsidRDefault="00BB4DDB" w:rsidP="004902B2"/>
    <w:p w14:paraId="5AE59712" w14:textId="77777777" w:rsidR="00BB4DDB" w:rsidRDefault="00BB4DDB" w:rsidP="004902B2"/>
    <w:p w14:paraId="466A445C" w14:textId="77777777" w:rsidR="00BB4DDB" w:rsidRDefault="00BB4DDB" w:rsidP="004902B2"/>
    <w:p w14:paraId="5FDECAED" w14:textId="77777777" w:rsidR="00BB4DDB" w:rsidRDefault="00BB4DDB" w:rsidP="004902B2"/>
    <w:p w14:paraId="23AD08AF" w14:textId="77777777" w:rsidR="00BB4DDB" w:rsidRDefault="00BB4DDB" w:rsidP="004902B2"/>
    <w:p w14:paraId="7D90BDF0" w14:textId="77777777" w:rsidR="00BB4DDB" w:rsidRDefault="00BB4DDB" w:rsidP="004902B2"/>
    <w:p w14:paraId="35FF0B2D" w14:textId="77777777" w:rsidR="00BB4DDB" w:rsidRDefault="00BB4DDB" w:rsidP="004902B2"/>
    <w:p w14:paraId="3E718600" w14:textId="77777777" w:rsidR="00BB4DDB" w:rsidRDefault="00BB4DDB" w:rsidP="004902B2"/>
    <w:p w14:paraId="257A932C" w14:textId="099B7454" w:rsidR="00BB4DDB" w:rsidRDefault="00BB4DDB" w:rsidP="00BB4DDB">
      <w:pPr>
        <w:pStyle w:val="Heading1"/>
      </w:pPr>
      <w:r>
        <w:lastRenderedPageBreak/>
        <w:t>Week 10 ( 01/05 – 0</w:t>
      </w:r>
      <w:r w:rsidR="00D05138">
        <w:t>5</w:t>
      </w:r>
      <w:r>
        <w:t>/05 )</w:t>
      </w:r>
    </w:p>
    <w:p w14:paraId="2C3A9DFC" w14:textId="77777777" w:rsidR="0055334C" w:rsidRDefault="0055334C" w:rsidP="0055334C"/>
    <w:p w14:paraId="22F752EC" w14:textId="570A21B4" w:rsidR="0055334C" w:rsidRDefault="0055334C" w:rsidP="0055334C">
      <w:pPr>
        <w:pStyle w:val="Heading2"/>
      </w:pPr>
      <w:r>
        <w:t>Maandag 01/05</w:t>
      </w:r>
    </w:p>
    <w:p w14:paraId="2306E7C4" w14:textId="560B9F4D" w:rsidR="0055334C" w:rsidRDefault="0055334C" w:rsidP="0055334C">
      <w:r>
        <w:t>Dag van de arbeid</w:t>
      </w:r>
    </w:p>
    <w:p w14:paraId="2B483FEB" w14:textId="3C10C88A" w:rsidR="0055334C" w:rsidRDefault="0055334C" w:rsidP="0055334C">
      <w:pPr>
        <w:pStyle w:val="Heading2"/>
      </w:pPr>
      <w:r>
        <w:t xml:space="preserve">Dinsdag 02/05 </w:t>
      </w:r>
    </w:p>
    <w:p w14:paraId="62A18A3C" w14:textId="77777777" w:rsidR="00DF1608" w:rsidRDefault="00DF1608" w:rsidP="00DF1608">
      <w:r>
        <w:t>Vandaag zijn er als onderdeel van de ontwikkeling van de applicatie enkele belangrijke updates doorgevoerd in de /me endpoint. Er is extra informatie toegevoegd, zodat de gebruikers nu ook toegang hebben tot target informatie die voorheen niet beschikbaar was.</w:t>
      </w:r>
    </w:p>
    <w:p w14:paraId="3353AB3F" w14:textId="07B26A38" w:rsidR="0055334C" w:rsidRDefault="00DF1608" w:rsidP="00DF1608">
      <w:r>
        <w:t>Daarnaast is er ook een nieuwe service ontwikkeld, zodat de config niet langer in de constructor hoeft te staan van de request handler. Dit zal niet alleen de efficiëntie van de code verbeteren, maar het zal ook de ontwikkeling van toekomstige functies en updates vergemakkelijken.</w:t>
      </w:r>
    </w:p>
    <w:p w14:paraId="46EDA729" w14:textId="5439FA12" w:rsidR="00DF1608" w:rsidRDefault="00DF1608" w:rsidP="00DF1608">
      <w:pPr>
        <w:pStyle w:val="Heading2"/>
      </w:pPr>
      <w:r>
        <w:t>Woensdag 03/05</w:t>
      </w:r>
    </w:p>
    <w:p w14:paraId="11750A0A" w14:textId="77777777" w:rsidR="00D51F54" w:rsidRDefault="00D51F54" w:rsidP="00D51F54">
      <w:r>
        <w:t>Vandaag is er een belangrijke functionaliteit toegevoegd aan ons systeem. Het is nu mogelijk voor een admin van een organisatie om een nieuwe gebruiker toe te voegen aan de organisatie. Dit is een waardevolle toevoeging, omdat het de taak van de admin aanzienlijk vereenvoudigt en de gebruikerservaring voor nieuwe gebruikers verbetert.</w:t>
      </w:r>
    </w:p>
    <w:p w14:paraId="3BC3BA95" w14:textId="1E48A66A" w:rsidR="00D51F54" w:rsidRPr="00D51F54" w:rsidRDefault="00D51F54" w:rsidP="00D51F54">
      <w:r>
        <w:t>Wanneer de admin een nieuwe gebruiker toevoegt, ontvangt deze een e-mail met een link naar de frontend van onze applicatie. Hier kan de gebruiker zijn account aanmaken en zichzelf direct koppelen aan de organisatie. Deze naadloze integratie is van groot belang voor de gebruikerservaring en vermindert het risico op fouten en vertragingen tijdens het toevoegen van nieuwe gebruikers aan de organisatie.</w:t>
      </w:r>
    </w:p>
    <w:p w14:paraId="7EB9691B" w14:textId="3B97E01A" w:rsidR="00DF1608" w:rsidRDefault="00DF1608" w:rsidP="00DF1608">
      <w:pPr>
        <w:pStyle w:val="Heading2"/>
      </w:pPr>
      <w:r>
        <w:t>Donderdag 04/05</w:t>
      </w:r>
    </w:p>
    <w:p w14:paraId="764427F4" w14:textId="0DBA9EDF" w:rsidR="00B25FD2" w:rsidRPr="00B25FD2" w:rsidRDefault="00B25FD2" w:rsidP="00B25FD2">
      <w:r w:rsidRPr="00B25FD2">
        <w:t>Vandaag heb ik mijn aandacht gericht op het verbeteren van mijn code door een aantal kleine aanpassingen te maken die de kwaliteit van leven (QOL) voor mij als programmeur verbeteren. Het lijken misschien kleine veranderingen, maar op de lange termijn zullen deze kleine verbeteringen mijn werk efficiënter maken en het onderhoud van de code gemakkelijker.</w:t>
      </w:r>
    </w:p>
    <w:p w14:paraId="78F7B03D" w14:textId="0C89C8C2" w:rsidR="00DF1608" w:rsidRDefault="00DF1608" w:rsidP="00DF1608">
      <w:pPr>
        <w:pStyle w:val="Heading2"/>
      </w:pPr>
      <w:r>
        <w:t>Vrijdag 05/05</w:t>
      </w:r>
    </w:p>
    <w:p w14:paraId="647F00A9" w14:textId="48EEE306" w:rsidR="0055334C" w:rsidRPr="0055334C" w:rsidRDefault="00A62E40" w:rsidP="0055334C">
      <w:r w:rsidRPr="00A62E40">
        <w:t>Vandaag heb ik mijzelf uitgedaagd om meer te leren over custom error handling en hoe ik dit kan toepassen op mijn werk. Ik heb ontdekt dat het opzetten van custom error handling een uitdagend, maar ook zeer waardevol proces is. Het stelt mij als ontwikkelaar in staat om specifieke fouten te identificeren en gepersonaliseerde feedback te geven aan gebruikers, wat het proces van foutopsporing en probleemoplossing aanzienlijk kan versnellen.</w:t>
      </w:r>
    </w:p>
    <w:p w14:paraId="631FD6D3" w14:textId="3E01F178" w:rsidR="00336CCE" w:rsidRDefault="00B25FD2" w:rsidP="00B25FD2">
      <w:pPr>
        <w:pStyle w:val="Heading1"/>
      </w:pPr>
      <w:r>
        <w:lastRenderedPageBreak/>
        <w:t>Week 11 ( 08/05</w:t>
      </w:r>
      <w:r w:rsidR="00DF78BD">
        <w:t xml:space="preserve"> – 12/05 )</w:t>
      </w:r>
    </w:p>
    <w:p w14:paraId="774803A6" w14:textId="77777777" w:rsidR="00DF78BD" w:rsidRDefault="00DF78BD" w:rsidP="00DF78BD"/>
    <w:p w14:paraId="226EAFCF" w14:textId="3AA4ACF5" w:rsidR="00DF78BD" w:rsidRDefault="00DF78BD" w:rsidP="00DF78BD">
      <w:pPr>
        <w:pStyle w:val="Heading2"/>
      </w:pPr>
      <w:r>
        <w:t>Maandag 08/06</w:t>
      </w:r>
    </w:p>
    <w:p w14:paraId="2D1C99A6" w14:textId="6B6B2721" w:rsidR="00A436E2" w:rsidRPr="00A436E2" w:rsidRDefault="00A436E2" w:rsidP="00A436E2"/>
    <w:p w14:paraId="632C6195" w14:textId="7209A0DA" w:rsidR="00DF78BD" w:rsidRDefault="00DF78BD" w:rsidP="00DF78BD">
      <w:pPr>
        <w:pStyle w:val="Heading2"/>
      </w:pPr>
      <w:r>
        <w:t>Dinsdag 09/06</w:t>
      </w:r>
    </w:p>
    <w:p w14:paraId="33E3DEB3" w14:textId="45E4FA5A" w:rsidR="00DF78BD" w:rsidRDefault="00DF78BD" w:rsidP="00DF78BD">
      <w:pPr>
        <w:pStyle w:val="Heading2"/>
      </w:pPr>
      <w:r>
        <w:t>Woensdag 10/06</w:t>
      </w:r>
    </w:p>
    <w:p w14:paraId="74BE5989" w14:textId="607631FA" w:rsidR="00DF78BD" w:rsidRDefault="00DF78BD" w:rsidP="00DF78BD">
      <w:pPr>
        <w:pStyle w:val="Heading2"/>
      </w:pPr>
      <w:r>
        <w:t>Donderdag 11/06</w:t>
      </w:r>
    </w:p>
    <w:p w14:paraId="0622B5A3" w14:textId="3181524F" w:rsidR="00DF78BD" w:rsidRPr="00DF78BD" w:rsidRDefault="00DF78BD" w:rsidP="00DF78BD">
      <w:pPr>
        <w:pStyle w:val="Heading2"/>
      </w:pPr>
      <w:r>
        <w:t>Vrijdag 12/06</w:t>
      </w:r>
    </w:p>
    <w:sectPr w:rsidR="00DF78BD" w:rsidRPr="00DF78BD" w:rsidSect="008F571F">
      <w:headerReference w:type="default" r:id="rId14"/>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5DC4F" w14:textId="77777777" w:rsidR="002C0CD1" w:rsidRDefault="002C0CD1">
      <w:r>
        <w:separator/>
      </w:r>
    </w:p>
  </w:endnote>
  <w:endnote w:type="continuationSeparator" w:id="0">
    <w:p w14:paraId="16F1C977" w14:textId="77777777" w:rsidR="002C0CD1" w:rsidRDefault="002C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CFE5"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7E9"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60B9C" w14:textId="77777777" w:rsidR="002C0CD1" w:rsidRDefault="002C0CD1">
      <w:r>
        <w:separator/>
      </w:r>
    </w:p>
  </w:footnote>
  <w:footnote w:type="continuationSeparator" w:id="0">
    <w:p w14:paraId="4983FFFD" w14:textId="77777777" w:rsidR="002C0CD1" w:rsidRDefault="002C0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02B" w14:textId="77777777" w:rsidR="002E351F" w:rsidRDefault="00CE42F1">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CDC"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E16"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4819" w14:textId="77777777" w:rsidR="007755B1" w:rsidRPr="008F571F" w:rsidRDefault="00CE42F1" w:rsidP="008F571F">
    <w:pPr>
      <w:pStyle w:val="Header"/>
      <w:pBdr>
        <w:bottom w:val="none" w:sz="0" w:space="0" w:color="auto"/>
      </w:pBdr>
      <w:jc w:val="center"/>
      <w:rPr>
        <w:sz w:val="16"/>
        <w:szCs w:val="16"/>
      </w:rPr>
    </w:pPr>
    <w:r w:rsidRPr="008F571F">
      <w:rPr>
        <w:sz w:val="16"/>
        <w:szCs w:val="16"/>
      </w:rPr>
      <w:fldChar w:fldCharType="begin"/>
    </w:r>
    <w:r w:rsidR="007755B1" w:rsidRPr="008F571F">
      <w:rPr>
        <w:sz w:val="16"/>
        <w:szCs w:val="16"/>
      </w:rPr>
      <w:instrText>PAGE   \* MERGEFORMAT</w:instrText>
    </w:r>
    <w:r w:rsidRPr="008F571F">
      <w:rPr>
        <w:sz w:val="16"/>
        <w:szCs w:val="16"/>
      </w:rPr>
      <w:fldChar w:fldCharType="separate"/>
    </w:r>
    <w:r w:rsidR="00CF6676">
      <w:rPr>
        <w:noProof/>
        <w:sz w:val="16"/>
        <w:szCs w:val="16"/>
      </w:rPr>
      <w:t>4</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2580"/>
        </w:tabs>
        <w:ind w:left="2580"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1560091890">
    <w:abstractNumId w:val="13"/>
  </w:num>
  <w:num w:numId="2" w16cid:durableId="465437538">
    <w:abstractNumId w:val="0"/>
  </w:num>
  <w:num w:numId="3" w16cid:durableId="1390034226">
    <w:abstractNumId w:val="7"/>
  </w:num>
  <w:num w:numId="4" w16cid:durableId="268239562">
    <w:abstractNumId w:val="10"/>
  </w:num>
  <w:num w:numId="5" w16cid:durableId="1178347460">
    <w:abstractNumId w:val="15"/>
  </w:num>
  <w:num w:numId="6" w16cid:durableId="454907237">
    <w:abstractNumId w:val="1"/>
  </w:num>
  <w:num w:numId="7" w16cid:durableId="1380351853">
    <w:abstractNumId w:val="12"/>
  </w:num>
  <w:num w:numId="8" w16cid:durableId="2031714082">
    <w:abstractNumId w:val="15"/>
  </w:num>
  <w:num w:numId="9" w16cid:durableId="1136027873">
    <w:abstractNumId w:val="2"/>
  </w:num>
  <w:num w:numId="10" w16cid:durableId="1060519280">
    <w:abstractNumId w:val="14"/>
  </w:num>
  <w:num w:numId="11" w16cid:durableId="1249927381">
    <w:abstractNumId w:val="19"/>
  </w:num>
  <w:num w:numId="12" w16cid:durableId="1575358086">
    <w:abstractNumId w:val="16"/>
  </w:num>
  <w:num w:numId="13" w16cid:durableId="1592162488">
    <w:abstractNumId w:val="8"/>
  </w:num>
  <w:num w:numId="14" w16cid:durableId="1052116857">
    <w:abstractNumId w:val="6"/>
  </w:num>
  <w:num w:numId="15" w16cid:durableId="2070953092">
    <w:abstractNumId w:val="5"/>
  </w:num>
  <w:num w:numId="16" w16cid:durableId="1978410275">
    <w:abstractNumId w:val="5"/>
  </w:num>
  <w:num w:numId="17" w16cid:durableId="1350720562">
    <w:abstractNumId w:val="11"/>
  </w:num>
  <w:num w:numId="18" w16cid:durableId="1085036494">
    <w:abstractNumId w:val="3"/>
  </w:num>
  <w:num w:numId="19" w16cid:durableId="1947691697">
    <w:abstractNumId w:val="17"/>
  </w:num>
  <w:num w:numId="20" w16cid:durableId="522130276">
    <w:abstractNumId w:val="18"/>
  </w:num>
  <w:num w:numId="21" w16cid:durableId="1715036628">
    <w:abstractNumId w:val="4"/>
  </w:num>
  <w:num w:numId="22" w16cid:durableId="7470756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1E"/>
    <w:rsid w:val="00003A85"/>
    <w:rsid w:val="000054A8"/>
    <w:rsid w:val="0001419F"/>
    <w:rsid w:val="000214C1"/>
    <w:rsid w:val="00034146"/>
    <w:rsid w:val="00037836"/>
    <w:rsid w:val="00041153"/>
    <w:rsid w:val="000570CE"/>
    <w:rsid w:val="00072B74"/>
    <w:rsid w:val="0007346D"/>
    <w:rsid w:val="00076C2A"/>
    <w:rsid w:val="0009041A"/>
    <w:rsid w:val="000C02D6"/>
    <w:rsid w:val="000E0FA0"/>
    <w:rsid w:val="000F0072"/>
    <w:rsid w:val="000F69DD"/>
    <w:rsid w:val="00101FD0"/>
    <w:rsid w:val="00121CF1"/>
    <w:rsid w:val="00133D7F"/>
    <w:rsid w:val="00153653"/>
    <w:rsid w:val="00155D8C"/>
    <w:rsid w:val="00166BB3"/>
    <w:rsid w:val="00171162"/>
    <w:rsid w:val="00174670"/>
    <w:rsid w:val="001B190F"/>
    <w:rsid w:val="001B3539"/>
    <w:rsid w:val="001B5C29"/>
    <w:rsid w:val="001C01E3"/>
    <w:rsid w:val="001C732B"/>
    <w:rsid w:val="0021325B"/>
    <w:rsid w:val="0021335A"/>
    <w:rsid w:val="00232F07"/>
    <w:rsid w:val="0023524F"/>
    <w:rsid w:val="00264E67"/>
    <w:rsid w:val="002826A7"/>
    <w:rsid w:val="00291F78"/>
    <w:rsid w:val="002930E1"/>
    <w:rsid w:val="002A0152"/>
    <w:rsid w:val="002A3280"/>
    <w:rsid w:val="002C0CD1"/>
    <w:rsid w:val="002E174E"/>
    <w:rsid w:val="002E351F"/>
    <w:rsid w:val="002F5C37"/>
    <w:rsid w:val="00300B4D"/>
    <w:rsid w:val="00333619"/>
    <w:rsid w:val="0033641D"/>
    <w:rsid w:val="00336CCE"/>
    <w:rsid w:val="00344C1C"/>
    <w:rsid w:val="00351740"/>
    <w:rsid w:val="00376C1B"/>
    <w:rsid w:val="00377AEF"/>
    <w:rsid w:val="00385ACD"/>
    <w:rsid w:val="00393D4B"/>
    <w:rsid w:val="003A417A"/>
    <w:rsid w:val="003A723B"/>
    <w:rsid w:val="003D187E"/>
    <w:rsid w:val="003D2D52"/>
    <w:rsid w:val="004023BC"/>
    <w:rsid w:val="00424212"/>
    <w:rsid w:val="00442BAA"/>
    <w:rsid w:val="00445F21"/>
    <w:rsid w:val="004465BF"/>
    <w:rsid w:val="00451C2F"/>
    <w:rsid w:val="00463E0A"/>
    <w:rsid w:val="004902B2"/>
    <w:rsid w:val="004920B8"/>
    <w:rsid w:val="004A01C5"/>
    <w:rsid w:val="004A43B4"/>
    <w:rsid w:val="004C2D27"/>
    <w:rsid w:val="004D76CA"/>
    <w:rsid w:val="00510C28"/>
    <w:rsid w:val="00532B74"/>
    <w:rsid w:val="00535E9E"/>
    <w:rsid w:val="0055334C"/>
    <w:rsid w:val="005603C3"/>
    <w:rsid w:val="00561584"/>
    <w:rsid w:val="005628DD"/>
    <w:rsid w:val="00566678"/>
    <w:rsid w:val="00566954"/>
    <w:rsid w:val="005671CA"/>
    <w:rsid w:val="005A2221"/>
    <w:rsid w:val="005A6BB0"/>
    <w:rsid w:val="005C2489"/>
    <w:rsid w:val="005E2A53"/>
    <w:rsid w:val="005F2F42"/>
    <w:rsid w:val="00604C49"/>
    <w:rsid w:val="00604F5E"/>
    <w:rsid w:val="00607185"/>
    <w:rsid w:val="00614295"/>
    <w:rsid w:val="00617173"/>
    <w:rsid w:val="00620E25"/>
    <w:rsid w:val="00625984"/>
    <w:rsid w:val="00633767"/>
    <w:rsid w:val="00636EF3"/>
    <w:rsid w:val="00650176"/>
    <w:rsid w:val="00652404"/>
    <w:rsid w:val="00654574"/>
    <w:rsid w:val="00661A35"/>
    <w:rsid w:val="006743F6"/>
    <w:rsid w:val="0069001E"/>
    <w:rsid w:val="00690B26"/>
    <w:rsid w:val="0069589C"/>
    <w:rsid w:val="00697CC4"/>
    <w:rsid w:val="006A7357"/>
    <w:rsid w:val="006C66E7"/>
    <w:rsid w:val="006D5FFC"/>
    <w:rsid w:val="006E5F9F"/>
    <w:rsid w:val="006E7E79"/>
    <w:rsid w:val="00700985"/>
    <w:rsid w:val="0070502B"/>
    <w:rsid w:val="00707838"/>
    <w:rsid w:val="007141B9"/>
    <w:rsid w:val="007315C2"/>
    <w:rsid w:val="00755CDA"/>
    <w:rsid w:val="007755B1"/>
    <w:rsid w:val="00793ED0"/>
    <w:rsid w:val="007A5DC6"/>
    <w:rsid w:val="007B5492"/>
    <w:rsid w:val="007C498C"/>
    <w:rsid w:val="007F0319"/>
    <w:rsid w:val="007F6E1D"/>
    <w:rsid w:val="0080735A"/>
    <w:rsid w:val="00814ADE"/>
    <w:rsid w:val="00820822"/>
    <w:rsid w:val="00822673"/>
    <w:rsid w:val="00836A35"/>
    <w:rsid w:val="008411A9"/>
    <w:rsid w:val="00843ADD"/>
    <w:rsid w:val="0084544D"/>
    <w:rsid w:val="008546C3"/>
    <w:rsid w:val="00854EA0"/>
    <w:rsid w:val="008560C1"/>
    <w:rsid w:val="00882358"/>
    <w:rsid w:val="00885D38"/>
    <w:rsid w:val="00887FF4"/>
    <w:rsid w:val="008A0119"/>
    <w:rsid w:val="008B3C93"/>
    <w:rsid w:val="008C162C"/>
    <w:rsid w:val="008E455B"/>
    <w:rsid w:val="008F175F"/>
    <w:rsid w:val="008F571F"/>
    <w:rsid w:val="00913EB7"/>
    <w:rsid w:val="0092513F"/>
    <w:rsid w:val="009409AD"/>
    <w:rsid w:val="009422F8"/>
    <w:rsid w:val="00947D64"/>
    <w:rsid w:val="00953331"/>
    <w:rsid w:val="00975B5F"/>
    <w:rsid w:val="00975D41"/>
    <w:rsid w:val="00976392"/>
    <w:rsid w:val="00982781"/>
    <w:rsid w:val="009A1583"/>
    <w:rsid w:val="009B0D3F"/>
    <w:rsid w:val="009B6767"/>
    <w:rsid w:val="009D6F78"/>
    <w:rsid w:val="009F1D73"/>
    <w:rsid w:val="00A12A6F"/>
    <w:rsid w:val="00A12DDB"/>
    <w:rsid w:val="00A13935"/>
    <w:rsid w:val="00A35FBD"/>
    <w:rsid w:val="00A436E2"/>
    <w:rsid w:val="00A514A8"/>
    <w:rsid w:val="00A526AF"/>
    <w:rsid w:val="00A62E40"/>
    <w:rsid w:val="00A660D3"/>
    <w:rsid w:val="00A731E8"/>
    <w:rsid w:val="00A77E95"/>
    <w:rsid w:val="00A9062F"/>
    <w:rsid w:val="00AA3F72"/>
    <w:rsid w:val="00AA536A"/>
    <w:rsid w:val="00AA7E40"/>
    <w:rsid w:val="00AB2F10"/>
    <w:rsid w:val="00AB6B39"/>
    <w:rsid w:val="00AC3271"/>
    <w:rsid w:val="00AE42F5"/>
    <w:rsid w:val="00AE4E48"/>
    <w:rsid w:val="00AF1175"/>
    <w:rsid w:val="00AF2588"/>
    <w:rsid w:val="00B0687C"/>
    <w:rsid w:val="00B12407"/>
    <w:rsid w:val="00B25FD2"/>
    <w:rsid w:val="00B30E9C"/>
    <w:rsid w:val="00B62D45"/>
    <w:rsid w:val="00B6452A"/>
    <w:rsid w:val="00B65C27"/>
    <w:rsid w:val="00B74C34"/>
    <w:rsid w:val="00B81081"/>
    <w:rsid w:val="00B916E8"/>
    <w:rsid w:val="00BA3281"/>
    <w:rsid w:val="00BA5A9D"/>
    <w:rsid w:val="00BA692D"/>
    <w:rsid w:val="00BA7F8E"/>
    <w:rsid w:val="00BB17AB"/>
    <w:rsid w:val="00BB4DDB"/>
    <w:rsid w:val="00BB7A12"/>
    <w:rsid w:val="00BC0A52"/>
    <w:rsid w:val="00BC2A3A"/>
    <w:rsid w:val="00BE2399"/>
    <w:rsid w:val="00BE35C9"/>
    <w:rsid w:val="00BF422E"/>
    <w:rsid w:val="00BF4B8D"/>
    <w:rsid w:val="00BF798A"/>
    <w:rsid w:val="00C132D1"/>
    <w:rsid w:val="00C234E4"/>
    <w:rsid w:val="00C27B73"/>
    <w:rsid w:val="00C43DA3"/>
    <w:rsid w:val="00C464B4"/>
    <w:rsid w:val="00C60A45"/>
    <w:rsid w:val="00C91948"/>
    <w:rsid w:val="00CB02C4"/>
    <w:rsid w:val="00CB669A"/>
    <w:rsid w:val="00CE42F1"/>
    <w:rsid w:val="00CE4A38"/>
    <w:rsid w:val="00CF6676"/>
    <w:rsid w:val="00D04C0C"/>
    <w:rsid w:val="00D05138"/>
    <w:rsid w:val="00D0763C"/>
    <w:rsid w:val="00D31575"/>
    <w:rsid w:val="00D46E73"/>
    <w:rsid w:val="00D51F54"/>
    <w:rsid w:val="00D601DE"/>
    <w:rsid w:val="00D67C46"/>
    <w:rsid w:val="00D70D2A"/>
    <w:rsid w:val="00D73710"/>
    <w:rsid w:val="00D77078"/>
    <w:rsid w:val="00D9542D"/>
    <w:rsid w:val="00DA0F59"/>
    <w:rsid w:val="00DC0707"/>
    <w:rsid w:val="00DD05BA"/>
    <w:rsid w:val="00DD1D24"/>
    <w:rsid w:val="00DD36F3"/>
    <w:rsid w:val="00DD49C8"/>
    <w:rsid w:val="00DF1608"/>
    <w:rsid w:val="00DF1773"/>
    <w:rsid w:val="00DF595A"/>
    <w:rsid w:val="00DF78BD"/>
    <w:rsid w:val="00E115EB"/>
    <w:rsid w:val="00E30870"/>
    <w:rsid w:val="00E30872"/>
    <w:rsid w:val="00E34E7D"/>
    <w:rsid w:val="00E43844"/>
    <w:rsid w:val="00E5000F"/>
    <w:rsid w:val="00E57570"/>
    <w:rsid w:val="00E66630"/>
    <w:rsid w:val="00E90574"/>
    <w:rsid w:val="00E97598"/>
    <w:rsid w:val="00EA6B9E"/>
    <w:rsid w:val="00EB3E41"/>
    <w:rsid w:val="00EB75B0"/>
    <w:rsid w:val="00EC33FB"/>
    <w:rsid w:val="00EC41A1"/>
    <w:rsid w:val="00ED0573"/>
    <w:rsid w:val="00ED05C4"/>
    <w:rsid w:val="00ED3186"/>
    <w:rsid w:val="00ED620F"/>
    <w:rsid w:val="00ED7F78"/>
    <w:rsid w:val="00EF1175"/>
    <w:rsid w:val="00EF5530"/>
    <w:rsid w:val="00EF5802"/>
    <w:rsid w:val="00EF7816"/>
    <w:rsid w:val="00F02D97"/>
    <w:rsid w:val="00F0470E"/>
    <w:rsid w:val="00F1117C"/>
    <w:rsid w:val="00F2518B"/>
    <w:rsid w:val="00F41482"/>
    <w:rsid w:val="00F531E6"/>
    <w:rsid w:val="00F5501C"/>
    <w:rsid w:val="00F826C1"/>
    <w:rsid w:val="00F873A3"/>
    <w:rsid w:val="00F92107"/>
    <w:rsid w:val="00FA72A5"/>
    <w:rsid w:val="00FB0CE3"/>
    <w:rsid w:val="00FB2F3F"/>
    <w:rsid w:val="00FC548E"/>
    <w:rsid w:val="00FD1826"/>
    <w:rsid w:val="00FD311D"/>
    <w:rsid w:val="00FD4F99"/>
    <w:rsid w:val="00FE4E03"/>
    <w:rsid w:val="00FF70D9"/>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A79F4"/>
  <w15:docId w15:val="{F3DF0F30-FF18-496C-932D-E1815E4F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21335A"/>
    <w:pPr>
      <w:keepNext/>
      <w:numPr>
        <w:ilvl w:val="1"/>
        <w:numId w:val="5"/>
      </w:numPr>
      <w:spacing w:before="360"/>
      <w:ind w:left="1021"/>
      <w:outlineLvl w:val="1"/>
    </w:pPr>
    <w:rPr>
      <w:b/>
      <w:bCs/>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qFormat/>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stParagraph">
    <w:name w:val="List Paragraph"/>
    <w:basedOn w:val="Normal"/>
    <w:uiPriority w:val="34"/>
    <w:qFormat/>
    <w:rsid w:val="008F571F"/>
    <w:pPr>
      <w:ind w:left="720"/>
      <w:contextualSpacing/>
    </w:pPr>
    <w:rPr>
      <w:rFonts w:cs="Times New Roman"/>
      <w:bCs/>
      <w:lang w:val="nl-NL" w:eastAsia="en-US"/>
    </w:rPr>
  </w:style>
  <w:style w:type="character" w:styleId="CommentReference">
    <w:name w:val="annotation reference"/>
    <w:basedOn w:val="DefaultParagraphFont"/>
    <w:semiHidden/>
    <w:unhideWhenUsed/>
    <w:rsid w:val="00F873A3"/>
    <w:rPr>
      <w:sz w:val="16"/>
      <w:szCs w:val="16"/>
    </w:rPr>
  </w:style>
  <w:style w:type="paragraph" w:styleId="CommentText">
    <w:name w:val="annotation text"/>
    <w:basedOn w:val="Normal"/>
    <w:link w:val="CommentTextChar"/>
    <w:semiHidden/>
    <w:unhideWhenUsed/>
    <w:rsid w:val="00F873A3"/>
  </w:style>
  <w:style w:type="character" w:customStyle="1" w:styleId="CommentTextChar">
    <w:name w:val="Comment Text Char"/>
    <w:basedOn w:val="DefaultParagraphFont"/>
    <w:link w:val="CommentText"/>
    <w:semiHidden/>
    <w:rsid w:val="00F873A3"/>
  </w:style>
  <w:style w:type="paragraph" w:styleId="CommentSubject">
    <w:name w:val="annotation subject"/>
    <w:basedOn w:val="CommentText"/>
    <w:next w:val="CommentText"/>
    <w:link w:val="CommentSubjectChar"/>
    <w:semiHidden/>
    <w:unhideWhenUsed/>
    <w:rsid w:val="00F873A3"/>
    <w:rPr>
      <w:b/>
      <w:bCs/>
    </w:rPr>
  </w:style>
  <w:style w:type="character" w:customStyle="1" w:styleId="CommentSubjectChar">
    <w:name w:val="Comment Subject Char"/>
    <w:basedOn w:val="CommentTextChar"/>
    <w:link w:val="CommentSubject"/>
    <w:semiHidden/>
    <w:rsid w:val="00F873A3"/>
    <w:rPr>
      <w:b/>
      <w:bCs/>
    </w:rPr>
  </w:style>
  <w:style w:type="paragraph" w:styleId="BalloonText">
    <w:name w:val="Balloon Text"/>
    <w:basedOn w:val="Normal"/>
    <w:link w:val="BalloonTextChar"/>
    <w:semiHidden/>
    <w:unhideWhenUsed/>
    <w:rsid w:val="00F873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73A3"/>
    <w:rPr>
      <w:rFonts w:ascii="Segoe UI" w:hAnsi="Segoe UI" w:cs="Segoe UI"/>
      <w:sz w:val="18"/>
      <w:szCs w:val="18"/>
    </w:rPr>
  </w:style>
  <w:style w:type="paragraph" w:styleId="Bibliography">
    <w:name w:val="Bibliography"/>
    <w:basedOn w:val="Normal"/>
    <w:next w:val="Normal"/>
    <w:uiPriority w:val="37"/>
    <w:unhideWhenUsed/>
    <w:rsid w:val="00614295"/>
  </w:style>
  <w:style w:type="paragraph" w:styleId="TOCHeading">
    <w:name w:val="TOC Heading"/>
    <w:basedOn w:val="Heading1"/>
    <w:next w:val="Normal"/>
    <w:uiPriority w:val="39"/>
    <w:unhideWhenUsed/>
    <w:qFormat/>
    <w:rsid w:val="00AB6B39"/>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592">
      <w:bodyDiv w:val="1"/>
      <w:marLeft w:val="0"/>
      <w:marRight w:val="0"/>
      <w:marTop w:val="0"/>
      <w:marBottom w:val="0"/>
      <w:divBdr>
        <w:top w:val="none" w:sz="0" w:space="0" w:color="auto"/>
        <w:left w:val="none" w:sz="0" w:space="0" w:color="auto"/>
        <w:bottom w:val="none" w:sz="0" w:space="0" w:color="auto"/>
        <w:right w:val="none" w:sz="0" w:space="0" w:color="auto"/>
      </w:divBdr>
    </w:div>
    <w:div w:id="55974206">
      <w:bodyDiv w:val="1"/>
      <w:marLeft w:val="0"/>
      <w:marRight w:val="0"/>
      <w:marTop w:val="0"/>
      <w:marBottom w:val="0"/>
      <w:divBdr>
        <w:top w:val="none" w:sz="0" w:space="0" w:color="auto"/>
        <w:left w:val="none" w:sz="0" w:space="0" w:color="auto"/>
        <w:bottom w:val="none" w:sz="0" w:space="0" w:color="auto"/>
        <w:right w:val="none" w:sz="0" w:space="0" w:color="auto"/>
      </w:divBdr>
    </w:div>
    <w:div w:id="104858147">
      <w:bodyDiv w:val="1"/>
      <w:marLeft w:val="0"/>
      <w:marRight w:val="0"/>
      <w:marTop w:val="0"/>
      <w:marBottom w:val="0"/>
      <w:divBdr>
        <w:top w:val="none" w:sz="0" w:space="0" w:color="auto"/>
        <w:left w:val="none" w:sz="0" w:space="0" w:color="auto"/>
        <w:bottom w:val="none" w:sz="0" w:space="0" w:color="auto"/>
        <w:right w:val="none" w:sz="0" w:space="0" w:color="auto"/>
      </w:divBdr>
    </w:div>
    <w:div w:id="109865112">
      <w:bodyDiv w:val="1"/>
      <w:marLeft w:val="0"/>
      <w:marRight w:val="0"/>
      <w:marTop w:val="0"/>
      <w:marBottom w:val="0"/>
      <w:divBdr>
        <w:top w:val="none" w:sz="0" w:space="0" w:color="auto"/>
        <w:left w:val="none" w:sz="0" w:space="0" w:color="auto"/>
        <w:bottom w:val="none" w:sz="0" w:space="0" w:color="auto"/>
        <w:right w:val="none" w:sz="0" w:space="0" w:color="auto"/>
      </w:divBdr>
    </w:div>
    <w:div w:id="325714941">
      <w:bodyDiv w:val="1"/>
      <w:marLeft w:val="0"/>
      <w:marRight w:val="0"/>
      <w:marTop w:val="0"/>
      <w:marBottom w:val="0"/>
      <w:divBdr>
        <w:top w:val="none" w:sz="0" w:space="0" w:color="auto"/>
        <w:left w:val="none" w:sz="0" w:space="0" w:color="auto"/>
        <w:bottom w:val="none" w:sz="0" w:space="0" w:color="auto"/>
        <w:right w:val="none" w:sz="0" w:space="0" w:color="auto"/>
      </w:divBdr>
    </w:div>
    <w:div w:id="329602949">
      <w:bodyDiv w:val="1"/>
      <w:marLeft w:val="0"/>
      <w:marRight w:val="0"/>
      <w:marTop w:val="0"/>
      <w:marBottom w:val="0"/>
      <w:divBdr>
        <w:top w:val="none" w:sz="0" w:space="0" w:color="auto"/>
        <w:left w:val="none" w:sz="0" w:space="0" w:color="auto"/>
        <w:bottom w:val="none" w:sz="0" w:space="0" w:color="auto"/>
        <w:right w:val="none" w:sz="0" w:space="0" w:color="auto"/>
      </w:divBdr>
    </w:div>
    <w:div w:id="380591938">
      <w:bodyDiv w:val="1"/>
      <w:marLeft w:val="0"/>
      <w:marRight w:val="0"/>
      <w:marTop w:val="0"/>
      <w:marBottom w:val="0"/>
      <w:divBdr>
        <w:top w:val="none" w:sz="0" w:space="0" w:color="auto"/>
        <w:left w:val="none" w:sz="0" w:space="0" w:color="auto"/>
        <w:bottom w:val="none" w:sz="0" w:space="0" w:color="auto"/>
        <w:right w:val="none" w:sz="0" w:space="0" w:color="auto"/>
      </w:divBdr>
    </w:div>
    <w:div w:id="384178306">
      <w:bodyDiv w:val="1"/>
      <w:marLeft w:val="0"/>
      <w:marRight w:val="0"/>
      <w:marTop w:val="0"/>
      <w:marBottom w:val="0"/>
      <w:divBdr>
        <w:top w:val="none" w:sz="0" w:space="0" w:color="auto"/>
        <w:left w:val="none" w:sz="0" w:space="0" w:color="auto"/>
        <w:bottom w:val="none" w:sz="0" w:space="0" w:color="auto"/>
        <w:right w:val="none" w:sz="0" w:space="0" w:color="auto"/>
      </w:divBdr>
    </w:div>
    <w:div w:id="572935397">
      <w:bodyDiv w:val="1"/>
      <w:marLeft w:val="0"/>
      <w:marRight w:val="0"/>
      <w:marTop w:val="0"/>
      <w:marBottom w:val="0"/>
      <w:divBdr>
        <w:top w:val="none" w:sz="0" w:space="0" w:color="auto"/>
        <w:left w:val="none" w:sz="0" w:space="0" w:color="auto"/>
        <w:bottom w:val="none" w:sz="0" w:space="0" w:color="auto"/>
        <w:right w:val="none" w:sz="0" w:space="0" w:color="auto"/>
      </w:divBdr>
    </w:div>
    <w:div w:id="677778511">
      <w:bodyDiv w:val="1"/>
      <w:marLeft w:val="0"/>
      <w:marRight w:val="0"/>
      <w:marTop w:val="0"/>
      <w:marBottom w:val="0"/>
      <w:divBdr>
        <w:top w:val="none" w:sz="0" w:space="0" w:color="auto"/>
        <w:left w:val="none" w:sz="0" w:space="0" w:color="auto"/>
        <w:bottom w:val="none" w:sz="0" w:space="0" w:color="auto"/>
        <w:right w:val="none" w:sz="0" w:space="0" w:color="auto"/>
      </w:divBdr>
    </w:div>
    <w:div w:id="701319852">
      <w:bodyDiv w:val="1"/>
      <w:marLeft w:val="0"/>
      <w:marRight w:val="0"/>
      <w:marTop w:val="0"/>
      <w:marBottom w:val="0"/>
      <w:divBdr>
        <w:top w:val="none" w:sz="0" w:space="0" w:color="auto"/>
        <w:left w:val="none" w:sz="0" w:space="0" w:color="auto"/>
        <w:bottom w:val="none" w:sz="0" w:space="0" w:color="auto"/>
        <w:right w:val="none" w:sz="0" w:space="0" w:color="auto"/>
      </w:divBdr>
    </w:div>
    <w:div w:id="754133925">
      <w:bodyDiv w:val="1"/>
      <w:marLeft w:val="0"/>
      <w:marRight w:val="0"/>
      <w:marTop w:val="0"/>
      <w:marBottom w:val="0"/>
      <w:divBdr>
        <w:top w:val="none" w:sz="0" w:space="0" w:color="auto"/>
        <w:left w:val="none" w:sz="0" w:space="0" w:color="auto"/>
        <w:bottom w:val="none" w:sz="0" w:space="0" w:color="auto"/>
        <w:right w:val="none" w:sz="0" w:space="0" w:color="auto"/>
      </w:divBdr>
    </w:div>
    <w:div w:id="764612788">
      <w:bodyDiv w:val="1"/>
      <w:marLeft w:val="0"/>
      <w:marRight w:val="0"/>
      <w:marTop w:val="0"/>
      <w:marBottom w:val="0"/>
      <w:divBdr>
        <w:top w:val="none" w:sz="0" w:space="0" w:color="auto"/>
        <w:left w:val="none" w:sz="0" w:space="0" w:color="auto"/>
        <w:bottom w:val="none" w:sz="0" w:space="0" w:color="auto"/>
        <w:right w:val="none" w:sz="0" w:space="0" w:color="auto"/>
      </w:divBdr>
    </w:div>
    <w:div w:id="766076073">
      <w:bodyDiv w:val="1"/>
      <w:marLeft w:val="0"/>
      <w:marRight w:val="0"/>
      <w:marTop w:val="0"/>
      <w:marBottom w:val="0"/>
      <w:divBdr>
        <w:top w:val="none" w:sz="0" w:space="0" w:color="auto"/>
        <w:left w:val="none" w:sz="0" w:space="0" w:color="auto"/>
        <w:bottom w:val="none" w:sz="0" w:space="0" w:color="auto"/>
        <w:right w:val="none" w:sz="0" w:space="0" w:color="auto"/>
      </w:divBdr>
    </w:div>
    <w:div w:id="835878800">
      <w:bodyDiv w:val="1"/>
      <w:marLeft w:val="0"/>
      <w:marRight w:val="0"/>
      <w:marTop w:val="0"/>
      <w:marBottom w:val="0"/>
      <w:divBdr>
        <w:top w:val="none" w:sz="0" w:space="0" w:color="auto"/>
        <w:left w:val="none" w:sz="0" w:space="0" w:color="auto"/>
        <w:bottom w:val="none" w:sz="0" w:space="0" w:color="auto"/>
        <w:right w:val="none" w:sz="0" w:space="0" w:color="auto"/>
      </w:divBdr>
    </w:div>
    <w:div w:id="847983160">
      <w:bodyDiv w:val="1"/>
      <w:marLeft w:val="0"/>
      <w:marRight w:val="0"/>
      <w:marTop w:val="0"/>
      <w:marBottom w:val="0"/>
      <w:divBdr>
        <w:top w:val="none" w:sz="0" w:space="0" w:color="auto"/>
        <w:left w:val="none" w:sz="0" w:space="0" w:color="auto"/>
        <w:bottom w:val="none" w:sz="0" w:space="0" w:color="auto"/>
        <w:right w:val="none" w:sz="0" w:space="0" w:color="auto"/>
      </w:divBdr>
    </w:div>
    <w:div w:id="852493882">
      <w:bodyDiv w:val="1"/>
      <w:marLeft w:val="0"/>
      <w:marRight w:val="0"/>
      <w:marTop w:val="0"/>
      <w:marBottom w:val="0"/>
      <w:divBdr>
        <w:top w:val="none" w:sz="0" w:space="0" w:color="auto"/>
        <w:left w:val="none" w:sz="0" w:space="0" w:color="auto"/>
        <w:bottom w:val="none" w:sz="0" w:space="0" w:color="auto"/>
        <w:right w:val="none" w:sz="0" w:space="0" w:color="auto"/>
      </w:divBdr>
    </w:div>
    <w:div w:id="862133122">
      <w:bodyDiv w:val="1"/>
      <w:marLeft w:val="0"/>
      <w:marRight w:val="0"/>
      <w:marTop w:val="0"/>
      <w:marBottom w:val="0"/>
      <w:divBdr>
        <w:top w:val="none" w:sz="0" w:space="0" w:color="auto"/>
        <w:left w:val="none" w:sz="0" w:space="0" w:color="auto"/>
        <w:bottom w:val="none" w:sz="0" w:space="0" w:color="auto"/>
        <w:right w:val="none" w:sz="0" w:space="0" w:color="auto"/>
      </w:divBdr>
    </w:div>
    <w:div w:id="964041697">
      <w:bodyDiv w:val="1"/>
      <w:marLeft w:val="0"/>
      <w:marRight w:val="0"/>
      <w:marTop w:val="0"/>
      <w:marBottom w:val="0"/>
      <w:divBdr>
        <w:top w:val="none" w:sz="0" w:space="0" w:color="auto"/>
        <w:left w:val="none" w:sz="0" w:space="0" w:color="auto"/>
        <w:bottom w:val="none" w:sz="0" w:space="0" w:color="auto"/>
        <w:right w:val="none" w:sz="0" w:space="0" w:color="auto"/>
      </w:divBdr>
    </w:div>
    <w:div w:id="968894292">
      <w:bodyDiv w:val="1"/>
      <w:marLeft w:val="0"/>
      <w:marRight w:val="0"/>
      <w:marTop w:val="0"/>
      <w:marBottom w:val="0"/>
      <w:divBdr>
        <w:top w:val="none" w:sz="0" w:space="0" w:color="auto"/>
        <w:left w:val="none" w:sz="0" w:space="0" w:color="auto"/>
        <w:bottom w:val="none" w:sz="0" w:space="0" w:color="auto"/>
        <w:right w:val="none" w:sz="0" w:space="0" w:color="auto"/>
      </w:divBdr>
    </w:div>
    <w:div w:id="1024136530">
      <w:bodyDiv w:val="1"/>
      <w:marLeft w:val="0"/>
      <w:marRight w:val="0"/>
      <w:marTop w:val="0"/>
      <w:marBottom w:val="0"/>
      <w:divBdr>
        <w:top w:val="none" w:sz="0" w:space="0" w:color="auto"/>
        <w:left w:val="none" w:sz="0" w:space="0" w:color="auto"/>
        <w:bottom w:val="none" w:sz="0" w:space="0" w:color="auto"/>
        <w:right w:val="none" w:sz="0" w:space="0" w:color="auto"/>
      </w:divBdr>
    </w:div>
    <w:div w:id="1127357886">
      <w:bodyDiv w:val="1"/>
      <w:marLeft w:val="0"/>
      <w:marRight w:val="0"/>
      <w:marTop w:val="0"/>
      <w:marBottom w:val="0"/>
      <w:divBdr>
        <w:top w:val="none" w:sz="0" w:space="0" w:color="auto"/>
        <w:left w:val="none" w:sz="0" w:space="0" w:color="auto"/>
        <w:bottom w:val="none" w:sz="0" w:space="0" w:color="auto"/>
        <w:right w:val="none" w:sz="0" w:space="0" w:color="auto"/>
      </w:divBdr>
    </w:div>
    <w:div w:id="1129661901">
      <w:bodyDiv w:val="1"/>
      <w:marLeft w:val="0"/>
      <w:marRight w:val="0"/>
      <w:marTop w:val="0"/>
      <w:marBottom w:val="0"/>
      <w:divBdr>
        <w:top w:val="none" w:sz="0" w:space="0" w:color="auto"/>
        <w:left w:val="none" w:sz="0" w:space="0" w:color="auto"/>
        <w:bottom w:val="none" w:sz="0" w:space="0" w:color="auto"/>
        <w:right w:val="none" w:sz="0" w:space="0" w:color="auto"/>
      </w:divBdr>
    </w:div>
    <w:div w:id="1134054917">
      <w:bodyDiv w:val="1"/>
      <w:marLeft w:val="0"/>
      <w:marRight w:val="0"/>
      <w:marTop w:val="0"/>
      <w:marBottom w:val="0"/>
      <w:divBdr>
        <w:top w:val="none" w:sz="0" w:space="0" w:color="auto"/>
        <w:left w:val="none" w:sz="0" w:space="0" w:color="auto"/>
        <w:bottom w:val="none" w:sz="0" w:space="0" w:color="auto"/>
        <w:right w:val="none" w:sz="0" w:space="0" w:color="auto"/>
      </w:divBdr>
    </w:div>
    <w:div w:id="1149902782">
      <w:bodyDiv w:val="1"/>
      <w:marLeft w:val="0"/>
      <w:marRight w:val="0"/>
      <w:marTop w:val="0"/>
      <w:marBottom w:val="0"/>
      <w:divBdr>
        <w:top w:val="none" w:sz="0" w:space="0" w:color="auto"/>
        <w:left w:val="none" w:sz="0" w:space="0" w:color="auto"/>
        <w:bottom w:val="none" w:sz="0" w:space="0" w:color="auto"/>
        <w:right w:val="none" w:sz="0" w:space="0" w:color="auto"/>
      </w:divBdr>
    </w:div>
    <w:div w:id="1160391002">
      <w:bodyDiv w:val="1"/>
      <w:marLeft w:val="0"/>
      <w:marRight w:val="0"/>
      <w:marTop w:val="0"/>
      <w:marBottom w:val="0"/>
      <w:divBdr>
        <w:top w:val="none" w:sz="0" w:space="0" w:color="auto"/>
        <w:left w:val="none" w:sz="0" w:space="0" w:color="auto"/>
        <w:bottom w:val="none" w:sz="0" w:space="0" w:color="auto"/>
        <w:right w:val="none" w:sz="0" w:space="0" w:color="auto"/>
      </w:divBdr>
    </w:div>
    <w:div w:id="1175000230">
      <w:bodyDiv w:val="1"/>
      <w:marLeft w:val="0"/>
      <w:marRight w:val="0"/>
      <w:marTop w:val="0"/>
      <w:marBottom w:val="0"/>
      <w:divBdr>
        <w:top w:val="none" w:sz="0" w:space="0" w:color="auto"/>
        <w:left w:val="none" w:sz="0" w:space="0" w:color="auto"/>
        <w:bottom w:val="none" w:sz="0" w:space="0" w:color="auto"/>
        <w:right w:val="none" w:sz="0" w:space="0" w:color="auto"/>
      </w:divBdr>
    </w:div>
    <w:div w:id="1199661086">
      <w:bodyDiv w:val="1"/>
      <w:marLeft w:val="0"/>
      <w:marRight w:val="0"/>
      <w:marTop w:val="0"/>
      <w:marBottom w:val="0"/>
      <w:divBdr>
        <w:top w:val="none" w:sz="0" w:space="0" w:color="auto"/>
        <w:left w:val="none" w:sz="0" w:space="0" w:color="auto"/>
        <w:bottom w:val="none" w:sz="0" w:space="0" w:color="auto"/>
        <w:right w:val="none" w:sz="0" w:space="0" w:color="auto"/>
      </w:divBdr>
    </w:div>
    <w:div w:id="1255675071">
      <w:bodyDiv w:val="1"/>
      <w:marLeft w:val="0"/>
      <w:marRight w:val="0"/>
      <w:marTop w:val="0"/>
      <w:marBottom w:val="0"/>
      <w:divBdr>
        <w:top w:val="none" w:sz="0" w:space="0" w:color="auto"/>
        <w:left w:val="none" w:sz="0" w:space="0" w:color="auto"/>
        <w:bottom w:val="none" w:sz="0" w:space="0" w:color="auto"/>
        <w:right w:val="none" w:sz="0" w:space="0" w:color="auto"/>
      </w:divBdr>
    </w:div>
    <w:div w:id="1267538790">
      <w:bodyDiv w:val="1"/>
      <w:marLeft w:val="0"/>
      <w:marRight w:val="0"/>
      <w:marTop w:val="0"/>
      <w:marBottom w:val="0"/>
      <w:divBdr>
        <w:top w:val="none" w:sz="0" w:space="0" w:color="auto"/>
        <w:left w:val="none" w:sz="0" w:space="0" w:color="auto"/>
        <w:bottom w:val="none" w:sz="0" w:space="0" w:color="auto"/>
        <w:right w:val="none" w:sz="0" w:space="0" w:color="auto"/>
      </w:divBdr>
    </w:div>
    <w:div w:id="1268584764">
      <w:bodyDiv w:val="1"/>
      <w:marLeft w:val="0"/>
      <w:marRight w:val="0"/>
      <w:marTop w:val="0"/>
      <w:marBottom w:val="0"/>
      <w:divBdr>
        <w:top w:val="none" w:sz="0" w:space="0" w:color="auto"/>
        <w:left w:val="none" w:sz="0" w:space="0" w:color="auto"/>
        <w:bottom w:val="none" w:sz="0" w:space="0" w:color="auto"/>
        <w:right w:val="none" w:sz="0" w:space="0" w:color="auto"/>
      </w:divBdr>
    </w:div>
    <w:div w:id="1273826542">
      <w:bodyDiv w:val="1"/>
      <w:marLeft w:val="0"/>
      <w:marRight w:val="0"/>
      <w:marTop w:val="0"/>
      <w:marBottom w:val="0"/>
      <w:divBdr>
        <w:top w:val="none" w:sz="0" w:space="0" w:color="auto"/>
        <w:left w:val="none" w:sz="0" w:space="0" w:color="auto"/>
        <w:bottom w:val="none" w:sz="0" w:space="0" w:color="auto"/>
        <w:right w:val="none" w:sz="0" w:space="0" w:color="auto"/>
      </w:divBdr>
    </w:div>
    <w:div w:id="1273903087">
      <w:bodyDiv w:val="1"/>
      <w:marLeft w:val="0"/>
      <w:marRight w:val="0"/>
      <w:marTop w:val="0"/>
      <w:marBottom w:val="0"/>
      <w:divBdr>
        <w:top w:val="none" w:sz="0" w:space="0" w:color="auto"/>
        <w:left w:val="none" w:sz="0" w:space="0" w:color="auto"/>
        <w:bottom w:val="none" w:sz="0" w:space="0" w:color="auto"/>
        <w:right w:val="none" w:sz="0" w:space="0" w:color="auto"/>
      </w:divBdr>
    </w:div>
    <w:div w:id="1280457367">
      <w:bodyDiv w:val="1"/>
      <w:marLeft w:val="0"/>
      <w:marRight w:val="0"/>
      <w:marTop w:val="0"/>
      <w:marBottom w:val="0"/>
      <w:divBdr>
        <w:top w:val="none" w:sz="0" w:space="0" w:color="auto"/>
        <w:left w:val="none" w:sz="0" w:space="0" w:color="auto"/>
        <w:bottom w:val="none" w:sz="0" w:space="0" w:color="auto"/>
        <w:right w:val="none" w:sz="0" w:space="0" w:color="auto"/>
      </w:divBdr>
    </w:div>
    <w:div w:id="1356886305">
      <w:bodyDiv w:val="1"/>
      <w:marLeft w:val="0"/>
      <w:marRight w:val="0"/>
      <w:marTop w:val="0"/>
      <w:marBottom w:val="0"/>
      <w:divBdr>
        <w:top w:val="none" w:sz="0" w:space="0" w:color="auto"/>
        <w:left w:val="none" w:sz="0" w:space="0" w:color="auto"/>
        <w:bottom w:val="none" w:sz="0" w:space="0" w:color="auto"/>
        <w:right w:val="none" w:sz="0" w:space="0" w:color="auto"/>
      </w:divBdr>
    </w:div>
    <w:div w:id="1380276879">
      <w:bodyDiv w:val="1"/>
      <w:marLeft w:val="0"/>
      <w:marRight w:val="0"/>
      <w:marTop w:val="0"/>
      <w:marBottom w:val="0"/>
      <w:divBdr>
        <w:top w:val="none" w:sz="0" w:space="0" w:color="auto"/>
        <w:left w:val="none" w:sz="0" w:space="0" w:color="auto"/>
        <w:bottom w:val="none" w:sz="0" w:space="0" w:color="auto"/>
        <w:right w:val="none" w:sz="0" w:space="0" w:color="auto"/>
      </w:divBdr>
    </w:div>
    <w:div w:id="1412040549">
      <w:bodyDiv w:val="1"/>
      <w:marLeft w:val="0"/>
      <w:marRight w:val="0"/>
      <w:marTop w:val="0"/>
      <w:marBottom w:val="0"/>
      <w:divBdr>
        <w:top w:val="none" w:sz="0" w:space="0" w:color="auto"/>
        <w:left w:val="none" w:sz="0" w:space="0" w:color="auto"/>
        <w:bottom w:val="none" w:sz="0" w:space="0" w:color="auto"/>
        <w:right w:val="none" w:sz="0" w:space="0" w:color="auto"/>
      </w:divBdr>
    </w:div>
    <w:div w:id="1424256431">
      <w:bodyDiv w:val="1"/>
      <w:marLeft w:val="0"/>
      <w:marRight w:val="0"/>
      <w:marTop w:val="0"/>
      <w:marBottom w:val="0"/>
      <w:divBdr>
        <w:top w:val="none" w:sz="0" w:space="0" w:color="auto"/>
        <w:left w:val="none" w:sz="0" w:space="0" w:color="auto"/>
        <w:bottom w:val="none" w:sz="0" w:space="0" w:color="auto"/>
        <w:right w:val="none" w:sz="0" w:space="0" w:color="auto"/>
      </w:divBdr>
    </w:div>
    <w:div w:id="1492138774">
      <w:bodyDiv w:val="1"/>
      <w:marLeft w:val="0"/>
      <w:marRight w:val="0"/>
      <w:marTop w:val="0"/>
      <w:marBottom w:val="0"/>
      <w:divBdr>
        <w:top w:val="none" w:sz="0" w:space="0" w:color="auto"/>
        <w:left w:val="none" w:sz="0" w:space="0" w:color="auto"/>
        <w:bottom w:val="none" w:sz="0" w:space="0" w:color="auto"/>
        <w:right w:val="none" w:sz="0" w:space="0" w:color="auto"/>
      </w:divBdr>
    </w:div>
    <w:div w:id="1547060996">
      <w:bodyDiv w:val="1"/>
      <w:marLeft w:val="0"/>
      <w:marRight w:val="0"/>
      <w:marTop w:val="0"/>
      <w:marBottom w:val="0"/>
      <w:divBdr>
        <w:top w:val="none" w:sz="0" w:space="0" w:color="auto"/>
        <w:left w:val="none" w:sz="0" w:space="0" w:color="auto"/>
        <w:bottom w:val="none" w:sz="0" w:space="0" w:color="auto"/>
        <w:right w:val="none" w:sz="0" w:space="0" w:color="auto"/>
      </w:divBdr>
    </w:div>
    <w:div w:id="1562594995">
      <w:bodyDiv w:val="1"/>
      <w:marLeft w:val="0"/>
      <w:marRight w:val="0"/>
      <w:marTop w:val="0"/>
      <w:marBottom w:val="0"/>
      <w:divBdr>
        <w:top w:val="none" w:sz="0" w:space="0" w:color="auto"/>
        <w:left w:val="none" w:sz="0" w:space="0" w:color="auto"/>
        <w:bottom w:val="none" w:sz="0" w:space="0" w:color="auto"/>
        <w:right w:val="none" w:sz="0" w:space="0" w:color="auto"/>
      </w:divBdr>
    </w:div>
    <w:div w:id="1579751323">
      <w:bodyDiv w:val="1"/>
      <w:marLeft w:val="0"/>
      <w:marRight w:val="0"/>
      <w:marTop w:val="0"/>
      <w:marBottom w:val="0"/>
      <w:divBdr>
        <w:top w:val="none" w:sz="0" w:space="0" w:color="auto"/>
        <w:left w:val="none" w:sz="0" w:space="0" w:color="auto"/>
        <w:bottom w:val="none" w:sz="0" w:space="0" w:color="auto"/>
        <w:right w:val="none" w:sz="0" w:space="0" w:color="auto"/>
      </w:divBdr>
    </w:div>
    <w:div w:id="1623415825">
      <w:bodyDiv w:val="1"/>
      <w:marLeft w:val="0"/>
      <w:marRight w:val="0"/>
      <w:marTop w:val="0"/>
      <w:marBottom w:val="0"/>
      <w:divBdr>
        <w:top w:val="none" w:sz="0" w:space="0" w:color="auto"/>
        <w:left w:val="none" w:sz="0" w:space="0" w:color="auto"/>
        <w:bottom w:val="none" w:sz="0" w:space="0" w:color="auto"/>
        <w:right w:val="none" w:sz="0" w:space="0" w:color="auto"/>
      </w:divBdr>
    </w:div>
    <w:div w:id="1705908700">
      <w:bodyDiv w:val="1"/>
      <w:marLeft w:val="0"/>
      <w:marRight w:val="0"/>
      <w:marTop w:val="0"/>
      <w:marBottom w:val="0"/>
      <w:divBdr>
        <w:top w:val="none" w:sz="0" w:space="0" w:color="auto"/>
        <w:left w:val="none" w:sz="0" w:space="0" w:color="auto"/>
        <w:bottom w:val="none" w:sz="0" w:space="0" w:color="auto"/>
        <w:right w:val="none" w:sz="0" w:space="0" w:color="auto"/>
      </w:divBdr>
    </w:div>
    <w:div w:id="1713848045">
      <w:bodyDiv w:val="1"/>
      <w:marLeft w:val="0"/>
      <w:marRight w:val="0"/>
      <w:marTop w:val="0"/>
      <w:marBottom w:val="0"/>
      <w:divBdr>
        <w:top w:val="none" w:sz="0" w:space="0" w:color="auto"/>
        <w:left w:val="none" w:sz="0" w:space="0" w:color="auto"/>
        <w:bottom w:val="none" w:sz="0" w:space="0" w:color="auto"/>
        <w:right w:val="none" w:sz="0" w:space="0" w:color="auto"/>
      </w:divBdr>
    </w:div>
    <w:div w:id="1792674701">
      <w:bodyDiv w:val="1"/>
      <w:marLeft w:val="0"/>
      <w:marRight w:val="0"/>
      <w:marTop w:val="0"/>
      <w:marBottom w:val="0"/>
      <w:divBdr>
        <w:top w:val="none" w:sz="0" w:space="0" w:color="auto"/>
        <w:left w:val="none" w:sz="0" w:space="0" w:color="auto"/>
        <w:bottom w:val="none" w:sz="0" w:space="0" w:color="auto"/>
        <w:right w:val="none" w:sz="0" w:space="0" w:color="auto"/>
      </w:divBdr>
    </w:div>
    <w:div w:id="1817838164">
      <w:bodyDiv w:val="1"/>
      <w:marLeft w:val="0"/>
      <w:marRight w:val="0"/>
      <w:marTop w:val="0"/>
      <w:marBottom w:val="0"/>
      <w:divBdr>
        <w:top w:val="none" w:sz="0" w:space="0" w:color="auto"/>
        <w:left w:val="none" w:sz="0" w:space="0" w:color="auto"/>
        <w:bottom w:val="none" w:sz="0" w:space="0" w:color="auto"/>
        <w:right w:val="none" w:sz="0" w:space="0" w:color="auto"/>
      </w:divBdr>
    </w:div>
    <w:div w:id="1858808583">
      <w:bodyDiv w:val="1"/>
      <w:marLeft w:val="0"/>
      <w:marRight w:val="0"/>
      <w:marTop w:val="0"/>
      <w:marBottom w:val="0"/>
      <w:divBdr>
        <w:top w:val="none" w:sz="0" w:space="0" w:color="auto"/>
        <w:left w:val="none" w:sz="0" w:space="0" w:color="auto"/>
        <w:bottom w:val="none" w:sz="0" w:space="0" w:color="auto"/>
        <w:right w:val="none" w:sz="0" w:space="0" w:color="auto"/>
      </w:divBdr>
    </w:div>
    <w:div w:id="1903757898">
      <w:bodyDiv w:val="1"/>
      <w:marLeft w:val="0"/>
      <w:marRight w:val="0"/>
      <w:marTop w:val="0"/>
      <w:marBottom w:val="0"/>
      <w:divBdr>
        <w:top w:val="none" w:sz="0" w:space="0" w:color="auto"/>
        <w:left w:val="none" w:sz="0" w:space="0" w:color="auto"/>
        <w:bottom w:val="none" w:sz="0" w:space="0" w:color="auto"/>
        <w:right w:val="none" w:sz="0" w:space="0" w:color="auto"/>
      </w:divBdr>
    </w:div>
    <w:div w:id="1913008686">
      <w:bodyDiv w:val="1"/>
      <w:marLeft w:val="0"/>
      <w:marRight w:val="0"/>
      <w:marTop w:val="0"/>
      <w:marBottom w:val="0"/>
      <w:divBdr>
        <w:top w:val="none" w:sz="0" w:space="0" w:color="auto"/>
        <w:left w:val="none" w:sz="0" w:space="0" w:color="auto"/>
        <w:bottom w:val="none" w:sz="0" w:space="0" w:color="auto"/>
        <w:right w:val="none" w:sz="0" w:space="0" w:color="auto"/>
      </w:divBdr>
    </w:div>
    <w:div w:id="1915965463">
      <w:bodyDiv w:val="1"/>
      <w:marLeft w:val="0"/>
      <w:marRight w:val="0"/>
      <w:marTop w:val="0"/>
      <w:marBottom w:val="0"/>
      <w:divBdr>
        <w:top w:val="none" w:sz="0" w:space="0" w:color="auto"/>
        <w:left w:val="none" w:sz="0" w:space="0" w:color="auto"/>
        <w:bottom w:val="none" w:sz="0" w:space="0" w:color="auto"/>
        <w:right w:val="none" w:sz="0" w:space="0" w:color="auto"/>
      </w:divBdr>
    </w:div>
    <w:div w:id="1921744419">
      <w:bodyDiv w:val="1"/>
      <w:marLeft w:val="0"/>
      <w:marRight w:val="0"/>
      <w:marTop w:val="0"/>
      <w:marBottom w:val="0"/>
      <w:divBdr>
        <w:top w:val="none" w:sz="0" w:space="0" w:color="auto"/>
        <w:left w:val="none" w:sz="0" w:space="0" w:color="auto"/>
        <w:bottom w:val="none" w:sz="0" w:space="0" w:color="auto"/>
        <w:right w:val="none" w:sz="0" w:space="0" w:color="auto"/>
      </w:divBdr>
    </w:div>
    <w:div w:id="1939942192">
      <w:bodyDiv w:val="1"/>
      <w:marLeft w:val="0"/>
      <w:marRight w:val="0"/>
      <w:marTop w:val="0"/>
      <w:marBottom w:val="0"/>
      <w:divBdr>
        <w:top w:val="none" w:sz="0" w:space="0" w:color="auto"/>
        <w:left w:val="none" w:sz="0" w:space="0" w:color="auto"/>
        <w:bottom w:val="none" w:sz="0" w:space="0" w:color="auto"/>
        <w:right w:val="none" w:sz="0" w:space="0" w:color="auto"/>
      </w:divBdr>
    </w:div>
    <w:div w:id="1972050296">
      <w:bodyDiv w:val="1"/>
      <w:marLeft w:val="0"/>
      <w:marRight w:val="0"/>
      <w:marTop w:val="0"/>
      <w:marBottom w:val="0"/>
      <w:divBdr>
        <w:top w:val="none" w:sz="0" w:space="0" w:color="auto"/>
        <w:left w:val="none" w:sz="0" w:space="0" w:color="auto"/>
        <w:bottom w:val="none" w:sz="0" w:space="0" w:color="auto"/>
        <w:right w:val="none" w:sz="0" w:space="0" w:color="auto"/>
      </w:divBdr>
    </w:div>
    <w:div w:id="1997344800">
      <w:bodyDiv w:val="1"/>
      <w:marLeft w:val="0"/>
      <w:marRight w:val="0"/>
      <w:marTop w:val="0"/>
      <w:marBottom w:val="0"/>
      <w:divBdr>
        <w:top w:val="none" w:sz="0" w:space="0" w:color="auto"/>
        <w:left w:val="none" w:sz="0" w:space="0" w:color="auto"/>
        <w:bottom w:val="none" w:sz="0" w:space="0" w:color="auto"/>
        <w:right w:val="none" w:sz="0" w:space="0" w:color="auto"/>
      </w:divBdr>
    </w:div>
    <w:div w:id="2035617814">
      <w:bodyDiv w:val="1"/>
      <w:marLeft w:val="0"/>
      <w:marRight w:val="0"/>
      <w:marTop w:val="0"/>
      <w:marBottom w:val="0"/>
      <w:divBdr>
        <w:top w:val="none" w:sz="0" w:space="0" w:color="auto"/>
        <w:left w:val="none" w:sz="0" w:space="0" w:color="auto"/>
        <w:bottom w:val="none" w:sz="0" w:space="0" w:color="auto"/>
        <w:right w:val="none" w:sz="0" w:space="0" w:color="auto"/>
      </w:divBdr>
    </w:div>
    <w:div w:id="2057044437">
      <w:bodyDiv w:val="1"/>
      <w:marLeft w:val="0"/>
      <w:marRight w:val="0"/>
      <w:marTop w:val="0"/>
      <w:marBottom w:val="0"/>
      <w:divBdr>
        <w:top w:val="none" w:sz="0" w:space="0" w:color="auto"/>
        <w:left w:val="none" w:sz="0" w:space="0" w:color="auto"/>
        <w:bottom w:val="none" w:sz="0" w:space="0" w:color="auto"/>
        <w:right w:val="none" w:sz="0" w:space="0" w:color="auto"/>
      </w:divBdr>
    </w:div>
    <w:div w:id="2083675220">
      <w:bodyDiv w:val="1"/>
      <w:marLeft w:val="0"/>
      <w:marRight w:val="0"/>
      <w:marTop w:val="0"/>
      <w:marBottom w:val="0"/>
      <w:divBdr>
        <w:top w:val="none" w:sz="0" w:space="0" w:color="auto"/>
        <w:left w:val="none" w:sz="0" w:space="0" w:color="auto"/>
        <w:bottom w:val="none" w:sz="0" w:space="0" w:color="auto"/>
        <w:right w:val="none" w:sz="0" w:space="0" w:color="auto"/>
      </w:divBdr>
    </w:div>
    <w:div w:id="2085295193">
      <w:bodyDiv w:val="1"/>
      <w:marLeft w:val="0"/>
      <w:marRight w:val="0"/>
      <w:marTop w:val="0"/>
      <w:marBottom w:val="0"/>
      <w:divBdr>
        <w:top w:val="none" w:sz="0" w:space="0" w:color="auto"/>
        <w:left w:val="none" w:sz="0" w:space="0" w:color="auto"/>
        <w:bottom w:val="none" w:sz="0" w:space="0" w:color="auto"/>
        <w:right w:val="none" w:sz="0" w:space="0" w:color="auto"/>
      </w:divBdr>
    </w:div>
    <w:div w:id="2104033312">
      <w:bodyDiv w:val="1"/>
      <w:marLeft w:val="0"/>
      <w:marRight w:val="0"/>
      <w:marTop w:val="0"/>
      <w:marBottom w:val="0"/>
      <w:divBdr>
        <w:top w:val="none" w:sz="0" w:space="0" w:color="auto"/>
        <w:left w:val="none" w:sz="0" w:space="0" w:color="auto"/>
        <w:bottom w:val="none" w:sz="0" w:space="0" w:color="auto"/>
        <w:right w:val="none" w:sz="0" w:space="0" w:color="auto"/>
      </w:divBdr>
    </w:div>
    <w:div w:id="21257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Aut16</b:Tag>
    <b:SourceType>InternetSite</b:SourceType>
    <b:Guid>{C5789FEB-9529-4A75-8BE6-9C0C3C7F2C67}</b:Guid>
    <b:Author>
      <b:Author>
        <b:NameList>
          <b:Person>
            <b:Last>Autodesk</b:Last>
          </b:Person>
        </b:NameList>
      </b:Author>
    </b:Author>
    <b:Title>System requirements for Autodesk Inventor 2017 products</b:Title>
    <b:InternetSiteTitle>knowledge.autodesk.com</b:InternetSiteTitle>
    <b:Year>15 september 2016</b:Year>
    <b:URL>https://knowledge.autodesk.com/support/inventor-products/troubleshooting/caas/sfdcarticles/sfdcarticles/System-requirements-for-Autodesk-Inventor-2017-products.html</b:URL>
    <b:YearAccessed>1 januari 2017</b:YearAccessed>
    <b:RefOrder>4</b:RefOrder>
  </b:Source>
  <b:Source>
    <b:Tag>Cor11</b:Tag>
    <b:SourceType>InternetSite</b:SourceType>
    <b:Guid>{255CBC38-7C47-4660-ADA0-E234D42512F3}</b:Guid>
    <b:Title>Corsair computerbehuizing: Carbride Series SPEC-01-Zwart</b:Title>
    <b:InternetSiteTitle>ww.centralpoint.be</b:InternetSiteTitle>
    <b:Year>2011</b:Year>
    <b:URL>https://www.centralpoint.be/nl/computerbehuizingen/corsair/carbide-series-spec-01-art-cc-9011056-ww-num-2483915/?ref=115&amp;gclid=Cj0KEQiA7qLDBRD9xJ7PscDCu5IBEiQAqo3BxC7AfG76uOHCgtJBKGacJuHdgEwQq40GdSfsV2HplGsaAp_L8P8HAQ&amp;gclsrc=aw.ds&amp;dclid=CPKD353TodECFQKVdw</b:URL>
    <b:YearAccessed>1 januari 2017</b:YearAccessed>
    <b:Author>
      <b:Author>
        <b:NameList>
          <b:Person>
            <b:Last>Centralpoint</b:Last>
          </b:Person>
        </b:NameList>
      </b:Author>
    </b:Author>
    <b:RefOrder>1</b:RefOrder>
  </b:Source>
  <b:Source>
    <b:Tag>BVd98</b:Tag>
    <b:SourceType>InternetSite</b:SourceType>
    <b:Guid>{552C336D-4CE8-4C5F-A146-79E3E4F03FB3}</b:Guid>
    <b:Author>
      <b:Author>
        <b:NameList>
          <b:Person>
            <b:Last>tweakers</b:Last>
          </b:Person>
        </b:NameList>
      </b:Author>
    </b:Author>
    <b:Title>MSI GeForce GTX 1050 GAMING X 2G - Prijzen</b:Title>
    <b:InternetSiteTitle>tweakers.net</b:InternetSiteTitle>
    <b:Year>1998</b:Year>
    <b:URL>https://tweakers.net/pricewatch/637339/msi-geforce-gtx-1050-gaming-x-2g.html</b:URL>
    <b:YearAccessed>1 januari 2017</b:YearAccessed>
    <b:RefOrder>3</b:RefOrder>
  </b:Source>
  <b:Source>
    <b:Tag>BVD98</b:Tag>
    <b:SourceType>InternetSite</b:SourceType>
    <b:Guid>{C930114A-BEA6-4E05-93B1-43F9A28BBC3C}</b:Guid>
    <b:Author>
      <b:Author>
        <b:NameList>
          <b:Person>
            <b:Last>tweakers</b:Last>
          </b:Person>
        </b:NameList>
      </b:Author>
    </b:Author>
    <b:Title>MSI H81M-P33-Prijzen</b:Title>
    <b:InternetSiteTitle>tweakers.net</b:InternetSiteTitle>
    <b:Year>1998</b:Year>
    <b:URL>https://tweakers.net/pricewatch/354317/msi-h81m-p33.html</b:URL>
    <b:YearAccessed>1 januari 2017</b:YearAccessed>
    <b:RefOrder>2</b:RefOrder>
  </b:Source>
  <b:Source>
    <b:Tag>blusd</b:Tag>
    <b:SourceType>InternetSite</b:SourceType>
    <b:Guid>{0C9D855F-C124-41D1-8BD2-7F01AD653579}</b:Guid>
    <b:Author>
      <b:Author>
        <b:NameList>
          <b:Person>
            <b:Last>cool</b:Last>
            <b:First>blue</b:First>
          </b:Person>
        </b:NameList>
      </b:Author>
    </b:Author>
    <b:Title>Intel Core I7 4790K</b:Title>
    <b:InternetSiteTitle>www.proccesorstore.be</b:InternetSiteTitle>
    <b:Year>s.d</b:Year>
    <b:URL>http://www.processorstore.be/product/476816/intel-core-i7-4790k.html?ref=309849&amp;label=22723-FA715137-8175-4212-A2C5-D7B94E31DF66S161236230955domain-&amp;gclid=Cj0KEQiA7qLDBRD9xJ7PscDCu5IBEiQAqo3BxEXNTvs0Mv69oapSxEVrw0L_bXeR1Ets8LUJeKD2m6gaAsYc8P8HAQ</b:URL>
    <b:YearAccessed>1 januari 2017</b:YearAccessed>
    <b:RefOrder>6</b:RefOrder>
  </b:Source>
  <b:Source>
    <b:Tag>coosd</b:Tag>
    <b:SourceType>InternetSite</b:SourceType>
    <b:Guid>{3EE42CD5-D8EA-494C-A92E-9498E98DCCB5}</b:Guid>
    <b:Author>
      <b:Author>
        <b:NameList>
          <b:Person>
            <b:Last>cool</b:Last>
            <b:First>blue</b:First>
          </b:Person>
        </b:NameList>
      </b:Author>
    </b:Author>
    <b:Title>INTEL CORE I7 4790</b:Title>
    <b:InternetSiteTitle>www.processorstore.be</b:InternetSiteTitle>
    <b:Year>s.d</b:Year>
    <b:URL>http://www.processorstore.be/product/455410/intel-core-i7-4790.html</b:URL>
    <b:YearAccessed>1 januari 2017</b:YearAccessed>
    <b:RefOrder>5</b:RefOrder>
  </b:Source>
  <b:Source>
    <b:Tag>coosd1</b:Tag>
    <b:SourceType>InternetSite</b:SourceType>
    <b:Guid>{AD704D6B-472F-47AC-B7FF-651A388D8B34}</b:Guid>
    <b:Author>
      <b:Author>
        <b:NameList>
          <b:Person>
            <b:Last>cool</b:Last>
            <b:First>blue</b:First>
          </b:Person>
        </b:NameList>
      </b:Author>
    </b:Author>
    <b:Title>WD RED WD10EFRX 1 TB</b:Title>
    <b:InternetSiteTitle>www.hardeschijfstore.be</b:InternetSiteTitle>
    <b:Year>s.d</b:Year>
    <b:URL>http://www.hardeschijfstore.be/product/215557/category-183881/wd-red-wd10efrx-1-tb.html</b:URL>
    <b:YearAccessed>1 januari 2017</b:YearAccessed>
    <b:RefOrder>7</b:RefOrder>
  </b:Source>
  <b:Source>
    <b:Tag>coosd2</b:Tag>
    <b:SourceType>InternetSite</b:SourceType>
    <b:Guid>{EE6E2B3F-E553-4711-A2C0-2CE0F6B7F559}</b:Guid>
    <b:Author>
      <b:Author>
        <b:NameList>
          <b:Person>
            <b:Last>cool</b:Last>
            <b:First>blue</b:First>
          </b:Person>
        </b:NameList>
      </b:Author>
    </b:Author>
    <b:Title>SAMSUNG SSD 750 EVO 250 GB</b:Title>
    <b:InternetSiteTitle>www.hardeschijfstore.be</b:InternetSiteTitle>
    <b:Year>s.d</b:Year>
    <b:URL>http://www.hardeschijfstore.be/product/704658/category-183882/samsung-ssd-750-evo-250-gb.html</b:URL>
    <b:YearAccessed>1 januari 2017</b:YearAccessed>
    <b:RefOrder>8</b:RefOrder>
  </b:Source>
  <b:Source>
    <b:Tag>artsd</b:Tag>
    <b:SourceType>InternetSite</b:SourceType>
    <b:Guid>{9692AB72-06E5-4712-93A0-018D3F5F5AE9}</b:Guid>
    <b:Author>
      <b:Author>
        <b:NameList>
          <b:Person>
            <b:Last>art&amp;craft</b:Last>
          </b:Person>
        </b:NameList>
      </b:Author>
    </b:Author>
    <b:Title>Corsair Builder Series VS550 550 Watt Power Supply EU</b:Title>
    <b:InternetSiteTitle>ww.artencraft.be</b:InternetSiteTitle>
    <b:Year>s.d</b:Year>
    <b:URL>https://www.artencraft.be/nl/corsair-builder-series-vs550-550-watt-power-supply-eu-443004.html?gclid=Cj0KEQiA7qLDBRD9xJ7PscDCu5IBEiQAqo3BxL28fF_hRjPrCgSBnghCu_bM_hsw_XDgSEiG3a8pRbwaAgf88P8HAQ</b:URL>
    <b:YearAccessed>1 januari 2017</b:YearAccessed>
    <b:RefOrder>9</b:RefOrder>
  </b:Source>
  <b:Source>
    <b:Tag>Micsd</b:Tag>
    <b:SourceType>InternetSite</b:SourceType>
    <b:Guid>{598E0DC9-6192-432B-AFD0-415F9E691CC5}</b:Guid>
    <b:Author>
      <b:Author>
        <b:NameList>
          <b:Person>
            <b:Last>Micorsoft</b:Last>
          </b:Person>
        </b:NameList>
      </b:Author>
    </b:Author>
    <b:Title>Windows 10 Home</b:Title>
    <b:InternetSiteTitle>ww.microsoftstore.be</b:InternetSiteTitle>
    <b:Year>s.d</b:Year>
    <b:URL>https://www.microsoftstore.com/store/mseea/nl_BE/pdp/Windows-10-Home/productID.320437800?s_kwcid=AL!4249!3!136873358167!p!!g!!windows%2010%20home&amp;WT.mc_id=pointitsem+Google+Adwords+Windows+10+-+NL&amp;ef_id=WCCq6AAAAA@XVjdw:20170101223406:s</b:URL>
    <b:YearAccessed>1 januari 2017</b:YearAccessed>
    <b:RefOrder>10</b:RefOrder>
  </b:Source>
  <b:Source>
    <b:Tag>Micsd1</b:Tag>
    <b:SourceType>InternetSite</b:SourceType>
    <b:Guid>{E9CF6119-DEBB-4DEA-9B46-05830906D4DC}</b:Guid>
    <b:Author>
      <b:Author>
        <b:NameList>
          <b:Person>
            <b:Last>Microsoft</b:Last>
          </b:Person>
        </b:NameList>
      </b:Author>
    </b:Author>
    <b:Title>Windows 10 Pro</b:Title>
    <b:InternetSiteTitle>ww.microsoftstore.be</b:InternetSiteTitle>
    <b:Year>s.d</b:Year>
    <b:URL>https://www.microsoftstore.com/store/mseea/nl_BE/pdp/Windows-10-Pro/productID.320433200?s_kwcid=AL!4249!3!139399856360!e!!g!!microsoft%20windows%2010%20pro&amp;WT.mc_id=pointitsem+Google+Adwords+Windows+10+-+NL&amp;ef_id=WCCq6AAAAA@XVjdw:20170101223609:s</b:URL>
    <b:YearAccessed>1 januari 2017</b:YearAccessed>
    <b:RefOrder>11</b:RefOrder>
  </b:Source>
</b:Sources>
</file>

<file path=customXml/itemProps1.xml><?xml version="1.0" encoding="utf-8"?>
<ds:datastoreItem xmlns:ds="http://schemas.openxmlformats.org/officeDocument/2006/customXml" ds:itemID="{6C91A368-DCCE-41B9-B057-8F37356C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0</TotalTime>
  <Pages>21</Pages>
  <Words>4211</Words>
  <Characters>24963</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29116</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Noah Apers</cp:lastModifiedBy>
  <cp:revision>157</cp:revision>
  <cp:lastPrinted>2017-01-01T22:58:00Z</cp:lastPrinted>
  <dcterms:created xsi:type="dcterms:W3CDTF">2023-02-27T12:49:00Z</dcterms:created>
  <dcterms:modified xsi:type="dcterms:W3CDTF">2023-05-08T08:37:00Z</dcterms:modified>
</cp:coreProperties>
</file>